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6E0E70" w:rsidRPr="00410239" w14:paraId="75900ED8" w14:textId="77777777" w:rsidTr="005C4EA9">
        <w:tc>
          <w:tcPr>
            <w:tcW w:w="8630" w:type="dxa"/>
            <w:shd w:val="clear" w:color="auto" w:fill="672B89"/>
          </w:tcPr>
          <w:p w14:paraId="3ED46769" w14:textId="4062C282" w:rsidR="006E0E70" w:rsidRPr="00410239" w:rsidRDefault="00F067C6" w:rsidP="00F067C6">
            <w:pPr>
              <w:pStyle w:val="MinutesandAgendaTitles"/>
              <w:tabs>
                <w:tab w:val="left" w:pos="3630"/>
              </w:tabs>
            </w:pPr>
            <w:r>
              <w:t>Meeting 1</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875"/>
        <w:gridCol w:w="2876"/>
        <w:gridCol w:w="2879"/>
      </w:tblGrid>
      <w:tr w:rsidR="006E0E70" w:rsidRPr="00410239" w14:paraId="014C8D97" w14:textId="77777777" w:rsidTr="005C4EA9">
        <w:trPr>
          <w:cnfStyle w:val="100000000000" w:firstRow="1" w:lastRow="0" w:firstColumn="0" w:lastColumn="0" w:oddVBand="0" w:evenVBand="0" w:oddHBand="0" w:evenHBand="0" w:firstRowFirstColumn="0" w:firstRowLastColumn="0" w:lastRowFirstColumn="0" w:lastRowLastColumn="0"/>
        </w:trPr>
        <w:tc>
          <w:tcPr>
            <w:tcW w:w="2875" w:type="dxa"/>
            <w:shd w:val="clear" w:color="auto" w:fill="CFAAE4"/>
          </w:tcPr>
          <w:p w14:paraId="32965D4B" w14:textId="6707FA28" w:rsidR="006E0E70" w:rsidRPr="00410239" w:rsidRDefault="00250D3D" w:rsidP="00430564">
            <w:pPr>
              <w:tabs>
                <w:tab w:val="left" w:pos="840"/>
                <w:tab w:val="left" w:pos="1540"/>
              </w:tabs>
            </w:pPr>
            <w:r>
              <w:t>2/21/19</w:t>
            </w:r>
          </w:p>
        </w:tc>
        <w:tc>
          <w:tcPr>
            <w:tcW w:w="2876" w:type="dxa"/>
            <w:shd w:val="clear" w:color="auto" w:fill="CFAAE4"/>
          </w:tcPr>
          <w:p w14:paraId="4D85E495" w14:textId="50969687" w:rsidR="006E0E70" w:rsidRPr="00410239" w:rsidRDefault="00250D3D" w:rsidP="00E37544">
            <w:pPr>
              <w:tabs>
                <w:tab w:val="left" w:pos="1515"/>
                <w:tab w:val="left" w:pos="1770"/>
              </w:tabs>
            </w:pPr>
            <w:r>
              <w:t>5:00 PM</w:t>
            </w:r>
          </w:p>
        </w:tc>
        <w:tc>
          <w:tcPr>
            <w:tcW w:w="2879" w:type="dxa"/>
            <w:shd w:val="clear" w:color="auto" w:fill="CFAAE4"/>
          </w:tcPr>
          <w:p w14:paraId="249EF5E8" w14:textId="405BD50F" w:rsidR="006E0E70" w:rsidRPr="00410239" w:rsidRDefault="00E37544" w:rsidP="00BA26A6">
            <w:r>
              <w:t>IST Common Room</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6E0E70" w:rsidRPr="00195D08" w14:paraId="4FC84B5F" w14:textId="77777777" w:rsidTr="000A75F5">
        <w:tc>
          <w:tcPr>
            <w:tcW w:w="2156" w:type="dxa"/>
            <w:tcBorders>
              <w:top w:val="nil"/>
            </w:tcBorders>
          </w:tcPr>
          <w:p w14:paraId="70E09831" w14:textId="7126D2B9" w:rsidR="006E0E70" w:rsidRPr="00195D08" w:rsidRDefault="00F5484F" w:rsidP="00BA26A6">
            <w:r>
              <w:t>Attendees</w:t>
            </w:r>
          </w:p>
        </w:tc>
        <w:tc>
          <w:tcPr>
            <w:tcW w:w="6474" w:type="dxa"/>
            <w:tcBorders>
              <w:top w:val="nil"/>
            </w:tcBorders>
          </w:tcPr>
          <w:p w14:paraId="733B94CC" w14:textId="0EEFB83F" w:rsidR="006E0E70" w:rsidRPr="00195D08" w:rsidRDefault="00F067C6" w:rsidP="00BA26A6">
            <w:r>
              <w:t xml:space="preserve">Kahlil </w:t>
            </w:r>
            <w:proofErr w:type="spellStart"/>
            <w:r>
              <w:t>Wehmeyer</w:t>
            </w:r>
            <w:proofErr w:type="spellEnd"/>
            <w:r>
              <w:t>, Richard Cruz, Luke Rhon, Diego De La Torre, Jackie Gauthier</w:t>
            </w:r>
          </w:p>
        </w:tc>
      </w:tr>
      <w:tr w:rsidR="006E0E70" w:rsidRPr="00195D08" w14:paraId="59361773" w14:textId="77777777" w:rsidTr="000A75F5">
        <w:tc>
          <w:tcPr>
            <w:tcW w:w="2156" w:type="dxa"/>
          </w:tcPr>
          <w:p w14:paraId="52005FB1" w14:textId="5BFB272E" w:rsidR="006E0E70" w:rsidRPr="00195D08" w:rsidRDefault="00F5484F" w:rsidP="00BA26A6">
            <w:r>
              <w:t>Purpose of meeting</w:t>
            </w:r>
          </w:p>
        </w:tc>
        <w:tc>
          <w:tcPr>
            <w:tcW w:w="6474" w:type="dxa"/>
          </w:tcPr>
          <w:p w14:paraId="7363DD84" w14:textId="0AC3072D" w:rsidR="006E0E70" w:rsidRPr="00195D08" w:rsidRDefault="003B242A" w:rsidP="00BA26A6">
            <w:r>
              <w:t>Briefly cover our next steps for the project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6E0E70" w:rsidRPr="00410239" w14:paraId="133EBF15" w14:textId="77777777" w:rsidTr="005C4EA9">
        <w:tc>
          <w:tcPr>
            <w:tcW w:w="8630" w:type="dxa"/>
            <w:shd w:val="clear" w:color="auto" w:fill="672B89"/>
          </w:tcPr>
          <w:p w14:paraId="5946FC02" w14:textId="70441310" w:rsidR="006E0E70" w:rsidRPr="00410239" w:rsidRDefault="00250D3D" w:rsidP="00BA26A6">
            <w:pPr>
              <w:pStyle w:val="MinutesandAgendaTitles"/>
            </w:pPr>
            <w:r>
              <w:t>Address next steps</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6E0E70" w:rsidRPr="00410239" w14:paraId="5233524B" w14:textId="77777777" w:rsidTr="005C4EA9">
        <w:trPr>
          <w:cnfStyle w:val="100000000000" w:firstRow="1" w:lastRow="0" w:firstColumn="0" w:lastColumn="0" w:oddVBand="0" w:evenVBand="0" w:oddHBand="0" w:evenHBand="0" w:firstRowFirstColumn="0" w:firstRowLastColumn="0" w:lastRowFirstColumn="0" w:lastRowLastColumn="0"/>
        </w:trPr>
        <w:tc>
          <w:tcPr>
            <w:tcW w:w="2156" w:type="dxa"/>
            <w:shd w:val="clear" w:color="auto" w:fill="CFAAE4"/>
          </w:tcPr>
          <w:p w14:paraId="693540BF" w14:textId="77777777" w:rsidR="006E0E70" w:rsidRPr="00410239" w:rsidRDefault="00EF5BDB" w:rsidP="00BA26A6">
            <w:sdt>
              <w:sdtPr>
                <w:alias w:val="Agenda 1, enter time allotted:"/>
                <w:tag w:val="Agenda 1, enter time allotted:"/>
                <w:id w:val="561824572"/>
                <w:placeholder>
                  <w:docPart w:val="5B94D507888A4B8397B4D2886E8BDC17"/>
                </w:placeholder>
                <w:temporary/>
                <w:showingPlcHdr/>
                <w15:appearance w15:val="hidden"/>
              </w:sdtPr>
              <w:sdtEndPr/>
              <w:sdtContent>
                <w:r w:rsidR="00B4503C" w:rsidRPr="00410239">
                  <w:t>Time allotted</w:t>
                </w:r>
              </w:sdtContent>
            </w:sdt>
          </w:p>
        </w:tc>
        <w:tc>
          <w:tcPr>
            <w:tcW w:w="6474" w:type="dxa"/>
            <w:shd w:val="clear" w:color="auto" w:fill="CFAAE4"/>
          </w:tcPr>
          <w:p w14:paraId="3B01E176" w14:textId="1BE80AEF" w:rsidR="006E0E70" w:rsidRPr="00410239" w:rsidRDefault="00BD7F34" w:rsidP="00BA26A6">
            <w:r>
              <w:t>30 min</w:t>
            </w:r>
          </w:p>
        </w:tc>
      </w:tr>
      <w:tr w:rsidR="006E0E70" w:rsidRPr="00195D08" w14:paraId="19E6A234" w14:textId="77777777" w:rsidTr="00195D08">
        <w:tc>
          <w:tcPr>
            <w:tcW w:w="2156" w:type="dxa"/>
          </w:tcPr>
          <w:p w14:paraId="15E8ECB4" w14:textId="77777777" w:rsidR="006E0E70" w:rsidRPr="00195D08" w:rsidRDefault="00EF5BDB" w:rsidP="00BA26A6">
            <w:sdt>
              <w:sdtPr>
                <w:alias w:val="Agenda 1, discussion:"/>
                <w:tag w:val="Agenda 1, discussion:"/>
                <w:id w:val="-1728220070"/>
                <w:placeholder>
                  <w:docPart w:val="D5B995B4BE1444A78A679249FA643017"/>
                </w:placeholder>
                <w:temporary/>
                <w:showingPlcHdr/>
                <w15:appearance w15:val="hidden"/>
              </w:sdtPr>
              <w:sdtEndPr/>
              <w:sdtContent>
                <w:r w:rsidR="009010DC" w:rsidRPr="00195D08">
                  <w:t>Discussion</w:t>
                </w:r>
              </w:sdtContent>
            </w:sdt>
          </w:p>
        </w:tc>
        <w:tc>
          <w:tcPr>
            <w:tcW w:w="6474" w:type="dxa"/>
          </w:tcPr>
          <w:p w14:paraId="23CD669F" w14:textId="6BBE76F9" w:rsidR="006E0E70" w:rsidRPr="00195D08" w:rsidRDefault="00BD7F34" w:rsidP="00BA26A6">
            <w:r>
              <w:t xml:space="preserve">Kahlil went over with everyone the code for the twitter sentiment analysis in </w:t>
            </w:r>
            <w:proofErr w:type="spellStart"/>
            <w:r>
              <w:t>jupyter</w:t>
            </w:r>
            <w:proofErr w:type="spellEnd"/>
            <w:r>
              <w:t xml:space="preserve"> notebook. He demonstrated what it was capable of and some the issues encountered so far. Then went over tasks that need to be done to improve the app.</w:t>
            </w:r>
          </w:p>
        </w:tc>
      </w:tr>
      <w:tr w:rsidR="006E0E70" w:rsidRPr="00195D08" w14:paraId="141F00E0" w14:textId="77777777" w:rsidTr="00195D08">
        <w:sdt>
          <w:sdtPr>
            <w:alias w:val="Agenda1, conclusions:"/>
            <w:tag w:val="Agenda1, conclusions:"/>
            <w:id w:val="2041089895"/>
            <w:placeholder>
              <w:docPart w:val="48C69BA00E7D41B08DDFE6E418150FFC"/>
            </w:placeholder>
            <w:temporary/>
            <w:showingPlcHdr/>
            <w15:appearance w15:val="hidden"/>
          </w:sdtPr>
          <w:sdtEndPr/>
          <w:sdtContent>
            <w:tc>
              <w:tcPr>
                <w:tcW w:w="2156" w:type="dxa"/>
              </w:tcPr>
              <w:p w14:paraId="3FE96075" w14:textId="77777777" w:rsidR="006E0E70" w:rsidRPr="00195D08" w:rsidRDefault="009010DC" w:rsidP="00BA26A6">
                <w:r w:rsidRPr="00195D08">
                  <w:t>Conclusions</w:t>
                </w:r>
              </w:p>
            </w:tc>
          </w:sdtContent>
        </w:sdt>
        <w:tc>
          <w:tcPr>
            <w:tcW w:w="6474" w:type="dxa"/>
          </w:tcPr>
          <w:p w14:paraId="772651DA" w14:textId="05F86B9B" w:rsidR="006E0E70" w:rsidRPr="00195D08" w:rsidRDefault="008F11FF" w:rsidP="00BA26A6">
            <w:r>
              <w:t>One task was to create a function that will clean the tweets and filter out unwanted text from links, images, etc. Another was to scrape data from twitter and build a database.</w:t>
            </w:r>
          </w:p>
        </w:tc>
      </w:tr>
    </w:tbl>
    <w:p w14:paraId="7B6C990B" w14:textId="3C13F723" w:rsidR="00195D08" w:rsidRDefault="00195D08" w:rsidP="003F4225"/>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F067C6" w:rsidRPr="00410239" w14:paraId="21C58572" w14:textId="77777777" w:rsidTr="00AA2F57">
        <w:tc>
          <w:tcPr>
            <w:tcW w:w="8630" w:type="dxa"/>
            <w:shd w:val="clear" w:color="auto" w:fill="672B89"/>
          </w:tcPr>
          <w:p w14:paraId="4EEE29C7" w14:textId="68605ABE" w:rsidR="00F067C6" w:rsidRPr="00410239" w:rsidRDefault="00F067C6" w:rsidP="00AA2F57">
            <w:pPr>
              <w:pStyle w:val="MinutesandAgendaTitles"/>
            </w:pPr>
            <w:r>
              <w:t>Meeting 2</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875"/>
        <w:gridCol w:w="2876"/>
        <w:gridCol w:w="2879"/>
      </w:tblGrid>
      <w:tr w:rsidR="00F067C6" w:rsidRPr="00410239" w14:paraId="0B413BE5" w14:textId="77777777" w:rsidTr="00AA2F57">
        <w:trPr>
          <w:cnfStyle w:val="100000000000" w:firstRow="1" w:lastRow="0" w:firstColumn="0" w:lastColumn="0" w:oddVBand="0" w:evenVBand="0" w:oddHBand="0" w:evenHBand="0" w:firstRowFirstColumn="0" w:firstRowLastColumn="0" w:lastRowFirstColumn="0" w:lastRowLastColumn="0"/>
        </w:trPr>
        <w:tc>
          <w:tcPr>
            <w:tcW w:w="2875" w:type="dxa"/>
            <w:shd w:val="clear" w:color="auto" w:fill="CFAAE4"/>
          </w:tcPr>
          <w:p w14:paraId="319D2B33" w14:textId="30664EA8" w:rsidR="00F067C6" w:rsidRPr="00410239" w:rsidRDefault="00D432FF" w:rsidP="00AA2F57">
            <w:pPr>
              <w:tabs>
                <w:tab w:val="left" w:pos="840"/>
                <w:tab w:val="left" w:pos="1540"/>
              </w:tabs>
            </w:pPr>
            <w:r>
              <w:t>2/26/19</w:t>
            </w:r>
          </w:p>
        </w:tc>
        <w:tc>
          <w:tcPr>
            <w:tcW w:w="2876" w:type="dxa"/>
            <w:shd w:val="clear" w:color="auto" w:fill="CFAAE4"/>
          </w:tcPr>
          <w:p w14:paraId="758F139F" w14:textId="034E0239" w:rsidR="00F067C6" w:rsidRPr="00410239" w:rsidRDefault="00D432FF" w:rsidP="00AA2F57">
            <w:pPr>
              <w:tabs>
                <w:tab w:val="left" w:pos="1515"/>
                <w:tab w:val="left" w:pos="1770"/>
              </w:tabs>
            </w:pPr>
            <w:r>
              <w:t>5:00 PM</w:t>
            </w:r>
          </w:p>
        </w:tc>
        <w:tc>
          <w:tcPr>
            <w:tcW w:w="2879" w:type="dxa"/>
            <w:shd w:val="clear" w:color="auto" w:fill="CFAAE4"/>
          </w:tcPr>
          <w:p w14:paraId="0CF0C1A3" w14:textId="77777777" w:rsidR="00F067C6" w:rsidRPr="00410239" w:rsidRDefault="00F067C6" w:rsidP="00AA2F57">
            <w:r>
              <w:t>IST Common Room</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F067C6" w:rsidRPr="00195D08" w14:paraId="5C613330" w14:textId="77777777" w:rsidTr="00AA2F57">
        <w:tc>
          <w:tcPr>
            <w:tcW w:w="2156" w:type="dxa"/>
            <w:tcBorders>
              <w:top w:val="nil"/>
            </w:tcBorders>
          </w:tcPr>
          <w:p w14:paraId="60A38413" w14:textId="77777777" w:rsidR="00F067C6" w:rsidRPr="00195D08" w:rsidRDefault="00F067C6" w:rsidP="00AA2F57">
            <w:r>
              <w:t>Attendees</w:t>
            </w:r>
          </w:p>
        </w:tc>
        <w:tc>
          <w:tcPr>
            <w:tcW w:w="6474" w:type="dxa"/>
            <w:tcBorders>
              <w:top w:val="nil"/>
            </w:tcBorders>
          </w:tcPr>
          <w:p w14:paraId="7C0EBC78" w14:textId="36F7FFB1" w:rsidR="00F067C6" w:rsidRPr="00195D08" w:rsidRDefault="00F067C6" w:rsidP="00AA2F57">
            <w:r>
              <w:t xml:space="preserve">Kahlil </w:t>
            </w:r>
            <w:proofErr w:type="spellStart"/>
            <w:r>
              <w:t>Wehmeyer</w:t>
            </w:r>
            <w:proofErr w:type="spellEnd"/>
            <w:r>
              <w:t>, Richard Cruz, Luke Rhon, Diego De La Torre, Jackie Gauthier</w:t>
            </w:r>
          </w:p>
        </w:tc>
      </w:tr>
      <w:tr w:rsidR="00F067C6" w:rsidRPr="00195D08" w14:paraId="5654DAD3" w14:textId="77777777" w:rsidTr="00AA2F57">
        <w:tc>
          <w:tcPr>
            <w:tcW w:w="2156" w:type="dxa"/>
          </w:tcPr>
          <w:p w14:paraId="17F5B259" w14:textId="77777777" w:rsidR="00F067C6" w:rsidRPr="00195D08" w:rsidRDefault="00F067C6" w:rsidP="00AA2F57">
            <w:r>
              <w:t>Purpose of meeting</w:t>
            </w:r>
          </w:p>
        </w:tc>
        <w:tc>
          <w:tcPr>
            <w:tcW w:w="6474" w:type="dxa"/>
          </w:tcPr>
          <w:p w14:paraId="47C7C81D" w14:textId="640CA19E" w:rsidR="00F067C6" w:rsidRPr="00195D08" w:rsidRDefault="008F11FF" w:rsidP="00AA2F57">
            <w:r>
              <w:t>Provide an update on what was covered so far.</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F067C6" w:rsidRPr="00410239" w14:paraId="26F35D98" w14:textId="77777777" w:rsidTr="00AA2F57">
        <w:tc>
          <w:tcPr>
            <w:tcW w:w="8630" w:type="dxa"/>
            <w:shd w:val="clear" w:color="auto" w:fill="672B89"/>
          </w:tcPr>
          <w:p w14:paraId="105BA5C6" w14:textId="62448C4E" w:rsidR="00F067C6" w:rsidRPr="00410239" w:rsidRDefault="00C5520F" w:rsidP="00AA2F57">
            <w:pPr>
              <w:pStyle w:val="MinutesandAgendaTitles"/>
            </w:pPr>
            <w:r>
              <w:t>Update on progress</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F067C6" w:rsidRPr="00410239" w14:paraId="19EE3152" w14:textId="77777777" w:rsidTr="00AA2F57">
        <w:trPr>
          <w:cnfStyle w:val="100000000000" w:firstRow="1" w:lastRow="0" w:firstColumn="0" w:lastColumn="0" w:oddVBand="0" w:evenVBand="0" w:oddHBand="0" w:evenHBand="0" w:firstRowFirstColumn="0" w:firstRowLastColumn="0" w:lastRowFirstColumn="0" w:lastRowLastColumn="0"/>
        </w:trPr>
        <w:tc>
          <w:tcPr>
            <w:tcW w:w="2156" w:type="dxa"/>
            <w:shd w:val="clear" w:color="auto" w:fill="CFAAE4"/>
          </w:tcPr>
          <w:p w14:paraId="615A60B1" w14:textId="77777777" w:rsidR="00F067C6" w:rsidRPr="00410239" w:rsidRDefault="00EF5BDB" w:rsidP="00AA2F57">
            <w:sdt>
              <w:sdtPr>
                <w:alias w:val="Agenda 1, enter time allotted:"/>
                <w:tag w:val="Agenda 1, enter time allotted:"/>
                <w:id w:val="536704651"/>
                <w:placeholder>
                  <w:docPart w:val="C9D58749BC6E4537B966F1B1806CE0A9"/>
                </w:placeholder>
                <w:temporary/>
                <w:showingPlcHdr/>
                <w15:appearance w15:val="hidden"/>
              </w:sdtPr>
              <w:sdtEndPr/>
              <w:sdtContent>
                <w:r w:rsidR="00F067C6" w:rsidRPr="00410239">
                  <w:t>Time allotted</w:t>
                </w:r>
              </w:sdtContent>
            </w:sdt>
          </w:p>
        </w:tc>
        <w:tc>
          <w:tcPr>
            <w:tcW w:w="6474" w:type="dxa"/>
            <w:shd w:val="clear" w:color="auto" w:fill="CFAAE4"/>
          </w:tcPr>
          <w:p w14:paraId="633C4349" w14:textId="7353EA38" w:rsidR="00F067C6" w:rsidRPr="00410239" w:rsidRDefault="008F11FF" w:rsidP="00AA2F57">
            <w:r>
              <w:t>1 hour</w:t>
            </w:r>
          </w:p>
        </w:tc>
      </w:tr>
      <w:tr w:rsidR="00F067C6" w:rsidRPr="00195D08" w14:paraId="6F367D95" w14:textId="77777777" w:rsidTr="00AA2F57">
        <w:tc>
          <w:tcPr>
            <w:tcW w:w="2156" w:type="dxa"/>
          </w:tcPr>
          <w:p w14:paraId="61E6DC8C" w14:textId="77777777" w:rsidR="00F067C6" w:rsidRPr="00195D08" w:rsidRDefault="00EF5BDB" w:rsidP="00AA2F57">
            <w:sdt>
              <w:sdtPr>
                <w:alias w:val="Agenda 1, discussion:"/>
                <w:tag w:val="Agenda 1, discussion:"/>
                <w:id w:val="529228241"/>
                <w:placeholder>
                  <w:docPart w:val="30C0BCDD939148418B3302AC7FAFCB04"/>
                </w:placeholder>
                <w:temporary/>
                <w:showingPlcHdr/>
                <w15:appearance w15:val="hidden"/>
              </w:sdtPr>
              <w:sdtEndPr/>
              <w:sdtContent>
                <w:r w:rsidR="00F067C6" w:rsidRPr="00195D08">
                  <w:t>Discussion</w:t>
                </w:r>
              </w:sdtContent>
            </w:sdt>
          </w:p>
        </w:tc>
        <w:tc>
          <w:tcPr>
            <w:tcW w:w="6474" w:type="dxa"/>
          </w:tcPr>
          <w:p w14:paraId="70A7C4D1" w14:textId="488EA5BC" w:rsidR="00F067C6" w:rsidRPr="00195D08" w:rsidRDefault="008F11FF" w:rsidP="00AA2F57">
            <w:r>
              <w:t>Everyone went over what they accomplished for the past week. There was progress made on web scraping for the database and cleaning the tweets. Also discussed how to handle each tweet collected in the database.</w:t>
            </w:r>
          </w:p>
        </w:tc>
      </w:tr>
      <w:tr w:rsidR="00F067C6" w:rsidRPr="00195D08" w14:paraId="2A8834E4" w14:textId="77777777" w:rsidTr="00AA2F57">
        <w:sdt>
          <w:sdtPr>
            <w:alias w:val="Agenda1, conclusions:"/>
            <w:tag w:val="Agenda1, conclusions:"/>
            <w:id w:val="-689533199"/>
            <w:placeholder>
              <w:docPart w:val="3B4A8946D03E465CB4873AF9493B9551"/>
            </w:placeholder>
            <w:temporary/>
            <w:showingPlcHdr/>
            <w15:appearance w15:val="hidden"/>
          </w:sdtPr>
          <w:sdtEndPr/>
          <w:sdtContent>
            <w:tc>
              <w:tcPr>
                <w:tcW w:w="2156" w:type="dxa"/>
              </w:tcPr>
              <w:p w14:paraId="187CC07B" w14:textId="77777777" w:rsidR="00F067C6" w:rsidRPr="00195D08" w:rsidRDefault="00F067C6" w:rsidP="00AA2F57">
                <w:r w:rsidRPr="00195D08">
                  <w:t>Conclusions</w:t>
                </w:r>
              </w:p>
            </w:tc>
          </w:sdtContent>
        </w:sdt>
        <w:tc>
          <w:tcPr>
            <w:tcW w:w="6474" w:type="dxa"/>
          </w:tcPr>
          <w:p w14:paraId="04F0F233" w14:textId="799D143D" w:rsidR="00F067C6" w:rsidRPr="00195D08" w:rsidRDefault="008F11FF" w:rsidP="00AA2F57">
            <w:r>
              <w:t>We decided to collect the past 10,000 tweets from a few major companies. These would be gathered into a database</w:t>
            </w:r>
            <w:r w:rsidR="00D2398A">
              <w:t xml:space="preserve"> that will be used for later sentiment analysis. Each member will be assigned some tweets and manually go over them to decide which ones are positive or negative. Some code was started to address cleaning up the tweets. </w:t>
            </w:r>
          </w:p>
        </w:tc>
      </w:tr>
    </w:tbl>
    <w:p w14:paraId="7835FA1F" w14:textId="5B421C4F" w:rsidR="00C47ABE" w:rsidRDefault="00C47ABE" w:rsidP="003F4225"/>
    <w:p w14:paraId="1244F2F2" w14:textId="7A28E522" w:rsidR="00E52E4A" w:rsidRDefault="00E52E4A" w:rsidP="003F4225"/>
    <w:p w14:paraId="0DEB4489" w14:textId="15B106ED" w:rsidR="00E52E4A" w:rsidRDefault="00E52E4A" w:rsidP="003F4225"/>
    <w:p w14:paraId="43636CB1" w14:textId="584D9DC9" w:rsidR="00E52E4A" w:rsidRDefault="00E52E4A" w:rsidP="003F4225"/>
    <w:p w14:paraId="34AB1FE8" w14:textId="23F3D2BC" w:rsidR="00E52E4A" w:rsidRDefault="00E52E4A" w:rsidP="003F4225"/>
    <w:p w14:paraId="5BE84CC3" w14:textId="79D5C634" w:rsidR="00E52E4A" w:rsidRDefault="00E52E4A" w:rsidP="003F4225"/>
    <w:p w14:paraId="1921B247" w14:textId="3CC10B29" w:rsidR="00E52E4A" w:rsidRDefault="00E52E4A" w:rsidP="003F4225"/>
    <w:p w14:paraId="54D5F4AB" w14:textId="2F18169E" w:rsidR="00E52E4A" w:rsidRDefault="00E52E4A" w:rsidP="003F4225"/>
    <w:p w14:paraId="4A2884B6" w14:textId="0F7827BE" w:rsidR="00E52E4A" w:rsidRDefault="00E52E4A" w:rsidP="003F4225"/>
    <w:p w14:paraId="0F994D89" w14:textId="07404C60" w:rsidR="00E52E4A" w:rsidRDefault="00E52E4A" w:rsidP="003F4225"/>
    <w:p w14:paraId="48BEBCEA" w14:textId="77777777" w:rsidR="00E52E4A" w:rsidRDefault="00E52E4A" w:rsidP="003F4225"/>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F067C6" w:rsidRPr="00410239" w14:paraId="61521C0F" w14:textId="77777777" w:rsidTr="00AA2F57">
        <w:tc>
          <w:tcPr>
            <w:tcW w:w="8630" w:type="dxa"/>
            <w:shd w:val="clear" w:color="auto" w:fill="672B89"/>
          </w:tcPr>
          <w:p w14:paraId="6F27B4DB" w14:textId="146B3026" w:rsidR="00F067C6" w:rsidRPr="00410239" w:rsidRDefault="00F067C6" w:rsidP="00AA2F57">
            <w:pPr>
              <w:pStyle w:val="MinutesandAgendaTitles"/>
            </w:pPr>
            <w:r>
              <w:t>Meeting 3</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875"/>
        <w:gridCol w:w="2876"/>
        <w:gridCol w:w="2879"/>
      </w:tblGrid>
      <w:tr w:rsidR="00F067C6" w:rsidRPr="00410239" w14:paraId="28731855" w14:textId="77777777" w:rsidTr="00AA2F57">
        <w:trPr>
          <w:cnfStyle w:val="100000000000" w:firstRow="1" w:lastRow="0" w:firstColumn="0" w:lastColumn="0" w:oddVBand="0" w:evenVBand="0" w:oddHBand="0" w:evenHBand="0" w:firstRowFirstColumn="0" w:firstRowLastColumn="0" w:lastRowFirstColumn="0" w:lastRowLastColumn="0"/>
        </w:trPr>
        <w:tc>
          <w:tcPr>
            <w:tcW w:w="2875" w:type="dxa"/>
            <w:shd w:val="clear" w:color="auto" w:fill="CFAAE4"/>
          </w:tcPr>
          <w:p w14:paraId="260B57DF" w14:textId="30771ECC" w:rsidR="00F067C6" w:rsidRPr="00410239" w:rsidRDefault="00D432FF" w:rsidP="00AA2F57">
            <w:pPr>
              <w:tabs>
                <w:tab w:val="left" w:pos="840"/>
                <w:tab w:val="left" w:pos="1540"/>
              </w:tabs>
            </w:pPr>
            <w:r>
              <w:t>2/28/19</w:t>
            </w:r>
          </w:p>
        </w:tc>
        <w:tc>
          <w:tcPr>
            <w:tcW w:w="2876" w:type="dxa"/>
            <w:shd w:val="clear" w:color="auto" w:fill="CFAAE4"/>
          </w:tcPr>
          <w:p w14:paraId="1C36D97C" w14:textId="0E74D332" w:rsidR="00F067C6" w:rsidRPr="00410239" w:rsidRDefault="00075068" w:rsidP="00AA2F57">
            <w:pPr>
              <w:tabs>
                <w:tab w:val="left" w:pos="1515"/>
                <w:tab w:val="left" w:pos="1770"/>
              </w:tabs>
            </w:pPr>
            <w:r>
              <w:t>5:00 PM</w:t>
            </w:r>
          </w:p>
        </w:tc>
        <w:tc>
          <w:tcPr>
            <w:tcW w:w="2879" w:type="dxa"/>
            <w:shd w:val="clear" w:color="auto" w:fill="CFAAE4"/>
          </w:tcPr>
          <w:p w14:paraId="7F422ADB" w14:textId="4509A85B" w:rsidR="00F067C6" w:rsidRPr="00410239" w:rsidRDefault="00075068" w:rsidP="00AA2F57">
            <w:r>
              <w:t>IST Commons</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F067C6" w:rsidRPr="00195D08" w14:paraId="3EC512C7" w14:textId="77777777" w:rsidTr="00AA2F57">
        <w:tc>
          <w:tcPr>
            <w:tcW w:w="2156" w:type="dxa"/>
            <w:tcBorders>
              <w:top w:val="nil"/>
            </w:tcBorders>
          </w:tcPr>
          <w:p w14:paraId="6279499F" w14:textId="77777777" w:rsidR="00F067C6" w:rsidRPr="00195D08" w:rsidRDefault="00F067C6" w:rsidP="00AA2F57">
            <w:r>
              <w:t>Attendees</w:t>
            </w:r>
          </w:p>
        </w:tc>
        <w:tc>
          <w:tcPr>
            <w:tcW w:w="6474" w:type="dxa"/>
            <w:tcBorders>
              <w:top w:val="nil"/>
            </w:tcBorders>
          </w:tcPr>
          <w:p w14:paraId="620A434F" w14:textId="6319084F" w:rsidR="00F067C6" w:rsidRPr="00195D08" w:rsidRDefault="00F067C6" w:rsidP="00AA2F57">
            <w:r>
              <w:t xml:space="preserve">Kahlil </w:t>
            </w:r>
            <w:proofErr w:type="spellStart"/>
            <w:r>
              <w:t>Wehmeyer</w:t>
            </w:r>
            <w:proofErr w:type="spellEnd"/>
            <w:r>
              <w:t>, Richard Cruz, Luke Rhon, Diego De La Torre, Jackie Gauthier</w:t>
            </w:r>
          </w:p>
        </w:tc>
      </w:tr>
      <w:tr w:rsidR="00F067C6" w:rsidRPr="00195D08" w14:paraId="1B5F2FB7" w14:textId="77777777" w:rsidTr="00AA2F57">
        <w:tc>
          <w:tcPr>
            <w:tcW w:w="2156" w:type="dxa"/>
          </w:tcPr>
          <w:p w14:paraId="296E3768" w14:textId="77777777" w:rsidR="00F067C6" w:rsidRPr="00195D08" w:rsidRDefault="00F067C6" w:rsidP="00AA2F57">
            <w:r>
              <w:t>Purpose of meeting</w:t>
            </w:r>
          </w:p>
        </w:tc>
        <w:tc>
          <w:tcPr>
            <w:tcW w:w="6474" w:type="dxa"/>
          </w:tcPr>
          <w:p w14:paraId="045065D4" w14:textId="4CE07BE5" w:rsidR="00F067C6" w:rsidRPr="00195D08" w:rsidRDefault="00075068" w:rsidP="00AA2F57">
            <w:r>
              <w:t>Recap roles over spring break</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F067C6" w:rsidRPr="00410239" w14:paraId="41047BBB" w14:textId="77777777" w:rsidTr="00AA2F57">
        <w:tc>
          <w:tcPr>
            <w:tcW w:w="8630" w:type="dxa"/>
            <w:shd w:val="clear" w:color="auto" w:fill="672B89"/>
          </w:tcPr>
          <w:p w14:paraId="2DB62DB6" w14:textId="57E20B10" w:rsidR="00F067C6" w:rsidRPr="00410239" w:rsidRDefault="005B3B83" w:rsidP="00AA2F57">
            <w:pPr>
              <w:pStyle w:val="MinutesandAgendaTitles"/>
            </w:pPr>
            <w:r>
              <w:t xml:space="preserve"> </w:t>
            </w:r>
            <w:r w:rsidR="00C5520F">
              <w:t>Meeting before spring break</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F067C6" w:rsidRPr="00410239" w14:paraId="41B997E3" w14:textId="77777777" w:rsidTr="00AA2F57">
        <w:trPr>
          <w:cnfStyle w:val="100000000000" w:firstRow="1" w:lastRow="0" w:firstColumn="0" w:lastColumn="0" w:oddVBand="0" w:evenVBand="0" w:oddHBand="0" w:evenHBand="0" w:firstRowFirstColumn="0" w:firstRowLastColumn="0" w:lastRowFirstColumn="0" w:lastRowLastColumn="0"/>
        </w:trPr>
        <w:tc>
          <w:tcPr>
            <w:tcW w:w="2156" w:type="dxa"/>
            <w:shd w:val="clear" w:color="auto" w:fill="CFAAE4"/>
          </w:tcPr>
          <w:p w14:paraId="640B7BE4" w14:textId="77777777" w:rsidR="00F067C6" w:rsidRPr="00410239" w:rsidRDefault="00EF5BDB" w:rsidP="00AA2F57">
            <w:sdt>
              <w:sdtPr>
                <w:alias w:val="Agenda 1, enter time allotted:"/>
                <w:tag w:val="Agenda 1, enter time allotted:"/>
                <w:id w:val="-347100263"/>
                <w:placeholder>
                  <w:docPart w:val="98559A1BE542448C8371CD0995C03D6C"/>
                </w:placeholder>
                <w:temporary/>
                <w:showingPlcHdr/>
                <w15:appearance w15:val="hidden"/>
              </w:sdtPr>
              <w:sdtEndPr/>
              <w:sdtContent>
                <w:r w:rsidR="00F067C6" w:rsidRPr="00410239">
                  <w:t>Time allotted</w:t>
                </w:r>
              </w:sdtContent>
            </w:sdt>
          </w:p>
        </w:tc>
        <w:tc>
          <w:tcPr>
            <w:tcW w:w="6474" w:type="dxa"/>
            <w:shd w:val="clear" w:color="auto" w:fill="CFAAE4"/>
          </w:tcPr>
          <w:p w14:paraId="279CB432" w14:textId="7C8227CB" w:rsidR="00F067C6" w:rsidRPr="00410239" w:rsidRDefault="00B04F44" w:rsidP="00AA2F57">
            <w:r>
              <w:t>15</w:t>
            </w:r>
            <w:r w:rsidR="00075068">
              <w:t xml:space="preserve"> min</w:t>
            </w:r>
          </w:p>
        </w:tc>
      </w:tr>
      <w:tr w:rsidR="00F067C6" w:rsidRPr="00195D08" w14:paraId="04D2ADE4" w14:textId="77777777" w:rsidTr="00AA2F57">
        <w:tc>
          <w:tcPr>
            <w:tcW w:w="2156" w:type="dxa"/>
          </w:tcPr>
          <w:p w14:paraId="0804C260" w14:textId="77777777" w:rsidR="00F067C6" w:rsidRPr="00195D08" w:rsidRDefault="00EF5BDB" w:rsidP="00AA2F57">
            <w:sdt>
              <w:sdtPr>
                <w:alias w:val="Agenda 1, discussion:"/>
                <w:tag w:val="Agenda 1, discussion:"/>
                <w:id w:val="1899474493"/>
                <w:placeholder>
                  <w:docPart w:val="3874F69270BA4CE3840848DF69564B5C"/>
                </w:placeholder>
                <w:temporary/>
                <w:showingPlcHdr/>
                <w15:appearance w15:val="hidden"/>
              </w:sdtPr>
              <w:sdtEndPr/>
              <w:sdtContent>
                <w:r w:rsidR="00F067C6" w:rsidRPr="00195D08">
                  <w:t>Discussion</w:t>
                </w:r>
              </w:sdtContent>
            </w:sdt>
          </w:p>
        </w:tc>
        <w:tc>
          <w:tcPr>
            <w:tcW w:w="6474" w:type="dxa"/>
          </w:tcPr>
          <w:p w14:paraId="39A1875C" w14:textId="489D23B0" w:rsidR="00F067C6" w:rsidRPr="00195D08" w:rsidRDefault="00B04F44" w:rsidP="00AA2F57">
            <w:r>
              <w:t xml:space="preserve">Since spring break is next week, we wanted to discuss the tasks and assign roles over break. </w:t>
            </w:r>
          </w:p>
        </w:tc>
      </w:tr>
      <w:tr w:rsidR="00F067C6" w:rsidRPr="00195D08" w14:paraId="3B2A69E5" w14:textId="77777777" w:rsidTr="00AA2F57">
        <w:sdt>
          <w:sdtPr>
            <w:alias w:val="Agenda1, conclusions:"/>
            <w:tag w:val="Agenda1, conclusions:"/>
            <w:id w:val="-1142419461"/>
            <w:placeholder>
              <w:docPart w:val="15799B06BFFC4ED89ED45E44C37FB6DE"/>
            </w:placeholder>
            <w:temporary/>
            <w:showingPlcHdr/>
            <w15:appearance w15:val="hidden"/>
          </w:sdtPr>
          <w:sdtEndPr/>
          <w:sdtContent>
            <w:tc>
              <w:tcPr>
                <w:tcW w:w="2156" w:type="dxa"/>
              </w:tcPr>
              <w:p w14:paraId="2165B2A9" w14:textId="77777777" w:rsidR="00F067C6" w:rsidRPr="00195D08" w:rsidRDefault="00F067C6" w:rsidP="00AA2F57">
                <w:r w:rsidRPr="00195D08">
                  <w:t>Conclusions</w:t>
                </w:r>
              </w:p>
            </w:tc>
          </w:sdtContent>
        </w:sdt>
        <w:tc>
          <w:tcPr>
            <w:tcW w:w="6474" w:type="dxa"/>
          </w:tcPr>
          <w:p w14:paraId="5583C506" w14:textId="5264CC59" w:rsidR="00F067C6" w:rsidRPr="00195D08" w:rsidRDefault="00B04F44" w:rsidP="00AA2F57">
            <w:r>
              <w:t xml:space="preserve">It was </w:t>
            </w:r>
            <w:r w:rsidR="00011A0B">
              <w:t>decided</w:t>
            </w:r>
            <w:r>
              <w:t xml:space="preserve"> Kahlil, Richard, and Luke would </w:t>
            </w:r>
            <w:proofErr w:type="gramStart"/>
            <w:r>
              <w:t>look into</w:t>
            </w:r>
            <w:proofErr w:type="gramEnd"/>
            <w:r>
              <w:t xml:space="preserve"> finding a way to clean up the tweets and build off the current python function. Jackie and Diego would start cleaning the twitter data.</w:t>
            </w:r>
          </w:p>
        </w:tc>
      </w:tr>
    </w:tbl>
    <w:p w14:paraId="465B7B21" w14:textId="77777777" w:rsidR="00C47ABE" w:rsidRDefault="00C47ABE" w:rsidP="003F4225"/>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F067C6" w:rsidRPr="00410239" w14:paraId="5EEBD6DA" w14:textId="77777777" w:rsidTr="00AA2F57">
        <w:tc>
          <w:tcPr>
            <w:tcW w:w="8630" w:type="dxa"/>
            <w:shd w:val="clear" w:color="auto" w:fill="672B89"/>
          </w:tcPr>
          <w:p w14:paraId="7E2EA7E4" w14:textId="57C80FAB" w:rsidR="00F067C6" w:rsidRPr="00410239" w:rsidRDefault="00F067C6" w:rsidP="00AA2F57">
            <w:pPr>
              <w:pStyle w:val="MinutesandAgendaTitles"/>
            </w:pPr>
            <w:r>
              <w:t>Meeting 4</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875"/>
        <w:gridCol w:w="2876"/>
        <w:gridCol w:w="2879"/>
      </w:tblGrid>
      <w:tr w:rsidR="00F067C6" w:rsidRPr="00410239" w14:paraId="567D24B1" w14:textId="77777777" w:rsidTr="00AA2F57">
        <w:trPr>
          <w:cnfStyle w:val="100000000000" w:firstRow="1" w:lastRow="0" w:firstColumn="0" w:lastColumn="0" w:oddVBand="0" w:evenVBand="0" w:oddHBand="0" w:evenHBand="0" w:firstRowFirstColumn="0" w:firstRowLastColumn="0" w:lastRowFirstColumn="0" w:lastRowLastColumn="0"/>
        </w:trPr>
        <w:tc>
          <w:tcPr>
            <w:tcW w:w="2875" w:type="dxa"/>
            <w:shd w:val="clear" w:color="auto" w:fill="CFAAE4"/>
          </w:tcPr>
          <w:p w14:paraId="189E614F" w14:textId="606BB2AE" w:rsidR="00F067C6" w:rsidRPr="00410239" w:rsidRDefault="00D432FF" w:rsidP="00AA2F57">
            <w:pPr>
              <w:tabs>
                <w:tab w:val="left" w:pos="840"/>
                <w:tab w:val="left" w:pos="1540"/>
              </w:tabs>
            </w:pPr>
            <w:r>
              <w:t>3/12/19</w:t>
            </w:r>
          </w:p>
        </w:tc>
        <w:tc>
          <w:tcPr>
            <w:tcW w:w="2876" w:type="dxa"/>
            <w:shd w:val="clear" w:color="auto" w:fill="CFAAE4"/>
          </w:tcPr>
          <w:p w14:paraId="0F07CDB2" w14:textId="6944648C" w:rsidR="00F067C6" w:rsidRPr="00410239" w:rsidRDefault="00075068" w:rsidP="00AA2F57">
            <w:pPr>
              <w:tabs>
                <w:tab w:val="left" w:pos="1515"/>
                <w:tab w:val="left" w:pos="1770"/>
              </w:tabs>
            </w:pPr>
            <w:r>
              <w:t>5:00 PM</w:t>
            </w:r>
          </w:p>
        </w:tc>
        <w:tc>
          <w:tcPr>
            <w:tcW w:w="2879" w:type="dxa"/>
            <w:shd w:val="clear" w:color="auto" w:fill="CFAAE4"/>
          </w:tcPr>
          <w:p w14:paraId="396AEFC5" w14:textId="02C2441A" w:rsidR="00F067C6" w:rsidRPr="00410239" w:rsidRDefault="00836698" w:rsidP="00AA2F57">
            <w:r>
              <w:t>IST Common Room</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F067C6" w:rsidRPr="00195D08" w14:paraId="662B2286" w14:textId="77777777" w:rsidTr="00AA2F57">
        <w:tc>
          <w:tcPr>
            <w:tcW w:w="2156" w:type="dxa"/>
            <w:tcBorders>
              <w:top w:val="nil"/>
            </w:tcBorders>
          </w:tcPr>
          <w:p w14:paraId="19F5891F" w14:textId="77777777" w:rsidR="00F067C6" w:rsidRPr="00195D08" w:rsidRDefault="00F067C6" w:rsidP="00AA2F57">
            <w:r>
              <w:t>Attendees</w:t>
            </w:r>
          </w:p>
        </w:tc>
        <w:tc>
          <w:tcPr>
            <w:tcW w:w="6474" w:type="dxa"/>
            <w:tcBorders>
              <w:top w:val="nil"/>
            </w:tcBorders>
          </w:tcPr>
          <w:p w14:paraId="7B9A3689" w14:textId="5260A4D3" w:rsidR="00F067C6" w:rsidRPr="00195D08" w:rsidRDefault="00F067C6" w:rsidP="00AA2F57">
            <w:r>
              <w:t xml:space="preserve">Kahlil </w:t>
            </w:r>
            <w:proofErr w:type="spellStart"/>
            <w:r>
              <w:t>Wehmeyer</w:t>
            </w:r>
            <w:proofErr w:type="spellEnd"/>
            <w:r>
              <w:t>, Richard Cruz, Luke Rhon, Diego De La Torre, Jackie Gauthier</w:t>
            </w:r>
          </w:p>
        </w:tc>
      </w:tr>
      <w:tr w:rsidR="00F067C6" w:rsidRPr="00195D08" w14:paraId="597A8207" w14:textId="77777777" w:rsidTr="00AA2F57">
        <w:tc>
          <w:tcPr>
            <w:tcW w:w="2156" w:type="dxa"/>
          </w:tcPr>
          <w:p w14:paraId="1FD85928" w14:textId="77777777" w:rsidR="00F067C6" w:rsidRPr="00195D08" w:rsidRDefault="00F067C6" w:rsidP="00AA2F57">
            <w:r>
              <w:t>Purpose of meeting</w:t>
            </w:r>
          </w:p>
        </w:tc>
        <w:tc>
          <w:tcPr>
            <w:tcW w:w="6474" w:type="dxa"/>
          </w:tcPr>
          <w:p w14:paraId="49E10B47" w14:textId="7ADEBEA9" w:rsidR="00F067C6" w:rsidRPr="00195D08" w:rsidRDefault="00046E0E" w:rsidP="00AA2F57">
            <w:r>
              <w:t>Discuss next steps and recap what was covered during break</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F067C6" w:rsidRPr="00410239" w14:paraId="2FAFCA33" w14:textId="77777777" w:rsidTr="00AA2F57">
        <w:tc>
          <w:tcPr>
            <w:tcW w:w="8630" w:type="dxa"/>
            <w:shd w:val="clear" w:color="auto" w:fill="672B89"/>
          </w:tcPr>
          <w:p w14:paraId="4BDB1B36" w14:textId="23BC254A" w:rsidR="00F067C6" w:rsidRPr="00410239" w:rsidRDefault="00C5520F" w:rsidP="00AA2F57">
            <w:pPr>
              <w:pStyle w:val="MinutesandAgendaTitles"/>
            </w:pPr>
            <w:r>
              <w:t>Update on what was covered during break</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F067C6" w:rsidRPr="00410239" w14:paraId="5C27203E" w14:textId="77777777" w:rsidTr="00AA2F57">
        <w:trPr>
          <w:cnfStyle w:val="100000000000" w:firstRow="1" w:lastRow="0" w:firstColumn="0" w:lastColumn="0" w:oddVBand="0" w:evenVBand="0" w:oddHBand="0" w:evenHBand="0" w:firstRowFirstColumn="0" w:firstRowLastColumn="0" w:lastRowFirstColumn="0" w:lastRowLastColumn="0"/>
        </w:trPr>
        <w:tc>
          <w:tcPr>
            <w:tcW w:w="2156" w:type="dxa"/>
            <w:shd w:val="clear" w:color="auto" w:fill="CFAAE4"/>
          </w:tcPr>
          <w:p w14:paraId="05ECC95E" w14:textId="77777777" w:rsidR="00F067C6" w:rsidRPr="00410239" w:rsidRDefault="00EF5BDB" w:rsidP="00AA2F57">
            <w:sdt>
              <w:sdtPr>
                <w:alias w:val="Agenda 1, enter time allotted:"/>
                <w:tag w:val="Agenda 1, enter time allotted:"/>
                <w:id w:val="115333173"/>
                <w:placeholder>
                  <w:docPart w:val="17E3ED62FEBA452A930F499B5F2949AA"/>
                </w:placeholder>
                <w:temporary/>
                <w:showingPlcHdr/>
                <w15:appearance w15:val="hidden"/>
              </w:sdtPr>
              <w:sdtEndPr/>
              <w:sdtContent>
                <w:r w:rsidR="00F067C6" w:rsidRPr="00410239">
                  <w:t>Time allotted</w:t>
                </w:r>
              </w:sdtContent>
            </w:sdt>
          </w:p>
        </w:tc>
        <w:tc>
          <w:tcPr>
            <w:tcW w:w="6474" w:type="dxa"/>
            <w:shd w:val="clear" w:color="auto" w:fill="CFAAE4"/>
          </w:tcPr>
          <w:p w14:paraId="67F5CF85" w14:textId="3B49057F" w:rsidR="00F067C6" w:rsidRPr="00410239" w:rsidRDefault="00075068" w:rsidP="00AA2F57">
            <w:r>
              <w:t>30 min</w:t>
            </w:r>
          </w:p>
        </w:tc>
      </w:tr>
      <w:tr w:rsidR="00F067C6" w:rsidRPr="00195D08" w14:paraId="59AE77C0" w14:textId="77777777" w:rsidTr="00AA2F57">
        <w:tc>
          <w:tcPr>
            <w:tcW w:w="2156" w:type="dxa"/>
          </w:tcPr>
          <w:p w14:paraId="640CDF2F" w14:textId="77777777" w:rsidR="00F067C6" w:rsidRPr="00195D08" w:rsidRDefault="00EF5BDB" w:rsidP="00AA2F57">
            <w:sdt>
              <w:sdtPr>
                <w:alias w:val="Agenda 1, discussion:"/>
                <w:tag w:val="Agenda 1, discussion:"/>
                <w:id w:val="-769695293"/>
                <w:placeholder>
                  <w:docPart w:val="40A32911CF474D1AB50DF4D248774A9C"/>
                </w:placeholder>
                <w:temporary/>
                <w:showingPlcHdr/>
                <w15:appearance w15:val="hidden"/>
              </w:sdtPr>
              <w:sdtEndPr/>
              <w:sdtContent>
                <w:r w:rsidR="00F067C6" w:rsidRPr="00195D08">
                  <w:t>Discussion</w:t>
                </w:r>
              </w:sdtContent>
            </w:sdt>
          </w:p>
        </w:tc>
        <w:tc>
          <w:tcPr>
            <w:tcW w:w="6474" w:type="dxa"/>
          </w:tcPr>
          <w:p w14:paraId="5CDB0728" w14:textId="3448AE27" w:rsidR="00F067C6" w:rsidRPr="00195D08" w:rsidRDefault="00621114" w:rsidP="00AA2F57">
            <w:r>
              <w:t>Over break we managed to find a solution to cleaning the tweets. It was implemented but we still have some bugs to fix. Some of the tweets have been looked at and given a sentiment label. Now we must prepare for the report and presentation.</w:t>
            </w:r>
          </w:p>
        </w:tc>
      </w:tr>
      <w:tr w:rsidR="00F067C6" w:rsidRPr="00195D08" w14:paraId="30999B9C" w14:textId="77777777" w:rsidTr="00AA2F57">
        <w:sdt>
          <w:sdtPr>
            <w:alias w:val="Agenda1, conclusions:"/>
            <w:tag w:val="Agenda1, conclusions:"/>
            <w:id w:val="-1105347169"/>
            <w:placeholder>
              <w:docPart w:val="F682590625A943A6903ABC7D296A9416"/>
            </w:placeholder>
            <w:temporary/>
            <w:showingPlcHdr/>
            <w15:appearance w15:val="hidden"/>
          </w:sdtPr>
          <w:sdtEndPr/>
          <w:sdtContent>
            <w:tc>
              <w:tcPr>
                <w:tcW w:w="2156" w:type="dxa"/>
              </w:tcPr>
              <w:p w14:paraId="1534E203" w14:textId="77777777" w:rsidR="00F067C6" w:rsidRPr="00195D08" w:rsidRDefault="00F067C6" w:rsidP="00AA2F57">
                <w:r w:rsidRPr="00195D08">
                  <w:t>Conclusions</w:t>
                </w:r>
              </w:p>
            </w:tc>
          </w:sdtContent>
        </w:sdt>
        <w:tc>
          <w:tcPr>
            <w:tcW w:w="6474" w:type="dxa"/>
          </w:tcPr>
          <w:p w14:paraId="28CF37BA" w14:textId="5599CA69" w:rsidR="00F067C6" w:rsidRPr="00195D08" w:rsidRDefault="00621114" w:rsidP="00AA2F57">
            <w:r>
              <w:t>The function to clean the tweets has made good progress but still needs some work. Everyone will help look over the rest of the tweets and apply a label determining if its positive or negative. Each member will have their own interpretation and scale to base it on. As this is being done the report and presentation will be worked on.</w:t>
            </w:r>
          </w:p>
        </w:tc>
      </w:tr>
    </w:tbl>
    <w:p w14:paraId="68363A83" w14:textId="7DB2BB5C" w:rsidR="00F067C6" w:rsidRDefault="00F067C6" w:rsidP="003F4225"/>
    <w:p w14:paraId="4CCAB3C1" w14:textId="175ECC5B" w:rsidR="00754100" w:rsidRDefault="00754100" w:rsidP="003F4225"/>
    <w:p w14:paraId="2AD27F59" w14:textId="686C4D53" w:rsidR="00754100" w:rsidRDefault="00754100" w:rsidP="003F4225"/>
    <w:p w14:paraId="1DDF5ABF" w14:textId="1CA912F4" w:rsidR="00754100" w:rsidRDefault="00754100" w:rsidP="003F4225"/>
    <w:p w14:paraId="1D48CBA5" w14:textId="0CB94AD7" w:rsidR="00754100" w:rsidRDefault="00754100" w:rsidP="003F4225"/>
    <w:p w14:paraId="3B78E20A" w14:textId="27845B7F" w:rsidR="00754100" w:rsidRDefault="00754100" w:rsidP="003F4225"/>
    <w:p w14:paraId="1BB6E404" w14:textId="52562EDD" w:rsidR="00754100" w:rsidRDefault="00754100" w:rsidP="003F4225"/>
    <w:p w14:paraId="4F50C414" w14:textId="687F0D67" w:rsidR="00754100" w:rsidRDefault="00754100" w:rsidP="003F4225"/>
    <w:p w14:paraId="6D3215F6" w14:textId="77777777" w:rsidR="00754100" w:rsidRDefault="00754100" w:rsidP="003F4225"/>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C5520F" w:rsidRPr="00410239" w14:paraId="1C70C5C9" w14:textId="77777777" w:rsidTr="00EF0BFE">
        <w:tc>
          <w:tcPr>
            <w:tcW w:w="8630" w:type="dxa"/>
            <w:shd w:val="clear" w:color="auto" w:fill="672B89"/>
          </w:tcPr>
          <w:p w14:paraId="75B0D88E" w14:textId="0F082676" w:rsidR="00C5520F" w:rsidRPr="00410239" w:rsidRDefault="00C5520F" w:rsidP="00EF0BFE">
            <w:pPr>
              <w:pStyle w:val="MinutesandAgendaTitles"/>
            </w:pPr>
            <w:r>
              <w:lastRenderedPageBreak/>
              <w:t xml:space="preserve">Meeting </w:t>
            </w:r>
            <w:r>
              <w:t>5</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875"/>
        <w:gridCol w:w="2876"/>
        <w:gridCol w:w="2879"/>
      </w:tblGrid>
      <w:tr w:rsidR="00C5520F" w:rsidRPr="00410239" w14:paraId="195AC656" w14:textId="77777777" w:rsidTr="00EF0BFE">
        <w:trPr>
          <w:cnfStyle w:val="100000000000" w:firstRow="1" w:lastRow="0" w:firstColumn="0" w:lastColumn="0" w:oddVBand="0" w:evenVBand="0" w:oddHBand="0" w:evenHBand="0" w:firstRowFirstColumn="0" w:firstRowLastColumn="0" w:lastRowFirstColumn="0" w:lastRowLastColumn="0"/>
        </w:trPr>
        <w:tc>
          <w:tcPr>
            <w:tcW w:w="2875" w:type="dxa"/>
            <w:shd w:val="clear" w:color="auto" w:fill="CFAAE4"/>
          </w:tcPr>
          <w:p w14:paraId="2D606FC9" w14:textId="23658EAB" w:rsidR="00C5520F" w:rsidRPr="00410239" w:rsidRDefault="00C5520F" w:rsidP="00EF0BFE">
            <w:pPr>
              <w:tabs>
                <w:tab w:val="left" w:pos="840"/>
                <w:tab w:val="left" w:pos="1540"/>
              </w:tabs>
            </w:pPr>
            <w:r>
              <w:t>3/1</w:t>
            </w:r>
            <w:r>
              <w:t>3</w:t>
            </w:r>
            <w:r>
              <w:t>/19</w:t>
            </w:r>
          </w:p>
        </w:tc>
        <w:tc>
          <w:tcPr>
            <w:tcW w:w="2876" w:type="dxa"/>
            <w:shd w:val="clear" w:color="auto" w:fill="CFAAE4"/>
          </w:tcPr>
          <w:p w14:paraId="67AD3B99" w14:textId="77777777" w:rsidR="00C5520F" w:rsidRPr="00410239" w:rsidRDefault="00C5520F" w:rsidP="00EF0BFE">
            <w:pPr>
              <w:tabs>
                <w:tab w:val="left" w:pos="1515"/>
                <w:tab w:val="left" w:pos="1770"/>
              </w:tabs>
            </w:pPr>
          </w:p>
        </w:tc>
        <w:tc>
          <w:tcPr>
            <w:tcW w:w="2879" w:type="dxa"/>
            <w:shd w:val="clear" w:color="auto" w:fill="CFAAE4"/>
          </w:tcPr>
          <w:p w14:paraId="7BD444A7" w14:textId="77777777" w:rsidR="00C5520F" w:rsidRPr="00410239" w:rsidRDefault="00C5520F" w:rsidP="00EF0BFE">
            <w:r>
              <w:t>IST Common Room</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C5520F" w:rsidRPr="00195D08" w14:paraId="295A08FB" w14:textId="77777777" w:rsidTr="00EF0BFE">
        <w:tc>
          <w:tcPr>
            <w:tcW w:w="2156" w:type="dxa"/>
            <w:tcBorders>
              <w:top w:val="nil"/>
            </w:tcBorders>
          </w:tcPr>
          <w:p w14:paraId="4A779AE5" w14:textId="77777777" w:rsidR="00C5520F" w:rsidRPr="00195D08" w:rsidRDefault="00C5520F" w:rsidP="00EF0BFE">
            <w:r>
              <w:t>Attendees</w:t>
            </w:r>
          </w:p>
        </w:tc>
        <w:tc>
          <w:tcPr>
            <w:tcW w:w="6474" w:type="dxa"/>
            <w:tcBorders>
              <w:top w:val="nil"/>
            </w:tcBorders>
          </w:tcPr>
          <w:p w14:paraId="697E323C" w14:textId="77777777" w:rsidR="00C5520F" w:rsidRPr="00195D08" w:rsidRDefault="00C5520F" w:rsidP="00EF0BFE">
            <w:r>
              <w:t xml:space="preserve">Kahlil </w:t>
            </w:r>
            <w:proofErr w:type="spellStart"/>
            <w:r>
              <w:t>Wehmeyer</w:t>
            </w:r>
            <w:proofErr w:type="spellEnd"/>
            <w:r>
              <w:t>, Richard Cruz, Luke Rhon, Diego De La Torre, Jackie Gauthier</w:t>
            </w:r>
          </w:p>
        </w:tc>
      </w:tr>
      <w:tr w:rsidR="00C5520F" w:rsidRPr="00195D08" w14:paraId="36C64FBB" w14:textId="77777777" w:rsidTr="00EF0BFE">
        <w:tc>
          <w:tcPr>
            <w:tcW w:w="2156" w:type="dxa"/>
          </w:tcPr>
          <w:p w14:paraId="7E174F36" w14:textId="77777777" w:rsidR="00C5520F" w:rsidRPr="00195D08" w:rsidRDefault="00C5520F" w:rsidP="00EF0BFE">
            <w:r>
              <w:t>Purpose of meeting</w:t>
            </w:r>
          </w:p>
        </w:tc>
        <w:tc>
          <w:tcPr>
            <w:tcW w:w="6474" w:type="dxa"/>
          </w:tcPr>
          <w:p w14:paraId="5F46B623" w14:textId="5531227A" w:rsidR="00C5520F" w:rsidRPr="00195D08" w:rsidRDefault="00754100" w:rsidP="00EF0BFE">
            <w:r>
              <w:t>Practice the presentation and work on report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C5520F" w:rsidRPr="00410239" w14:paraId="641933A1" w14:textId="77777777" w:rsidTr="00EF0BFE">
        <w:tc>
          <w:tcPr>
            <w:tcW w:w="8630" w:type="dxa"/>
            <w:shd w:val="clear" w:color="auto" w:fill="672B89"/>
          </w:tcPr>
          <w:p w14:paraId="70ED8BCD" w14:textId="7E92FCE4" w:rsidR="00C5520F" w:rsidRPr="00410239" w:rsidRDefault="00C5520F" w:rsidP="00EF0BFE">
            <w:pPr>
              <w:pStyle w:val="MinutesandAgendaTitles"/>
            </w:pPr>
            <w:r>
              <w:t>Work on report and presentation</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C5520F" w:rsidRPr="00410239" w14:paraId="39EEF8EC" w14:textId="77777777" w:rsidTr="00EF0BFE">
        <w:trPr>
          <w:cnfStyle w:val="100000000000" w:firstRow="1" w:lastRow="0" w:firstColumn="0" w:lastColumn="0" w:oddVBand="0" w:evenVBand="0" w:oddHBand="0" w:evenHBand="0" w:firstRowFirstColumn="0" w:firstRowLastColumn="0" w:lastRowFirstColumn="0" w:lastRowLastColumn="0"/>
        </w:trPr>
        <w:tc>
          <w:tcPr>
            <w:tcW w:w="2156" w:type="dxa"/>
            <w:shd w:val="clear" w:color="auto" w:fill="CFAAE4"/>
          </w:tcPr>
          <w:p w14:paraId="35DE8094" w14:textId="77777777" w:rsidR="00C5520F" w:rsidRPr="00410239" w:rsidRDefault="00C5520F" w:rsidP="00EF0BFE">
            <w:sdt>
              <w:sdtPr>
                <w:alias w:val="Agenda 1, enter time allotted:"/>
                <w:tag w:val="Agenda 1, enter time allotted:"/>
                <w:id w:val="-2025698900"/>
                <w:placeholder>
                  <w:docPart w:val="C14B7620366B4437B02B5EC6F814CD2A"/>
                </w:placeholder>
                <w:temporary/>
                <w:showingPlcHdr/>
                <w15:appearance w15:val="hidden"/>
              </w:sdtPr>
              <w:sdtContent>
                <w:r w:rsidRPr="00410239">
                  <w:t>Time allotted</w:t>
                </w:r>
              </w:sdtContent>
            </w:sdt>
          </w:p>
        </w:tc>
        <w:tc>
          <w:tcPr>
            <w:tcW w:w="6474" w:type="dxa"/>
            <w:shd w:val="clear" w:color="auto" w:fill="CFAAE4"/>
          </w:tcPr>
          <w:p w14:paraId="33F7867B" w14:textId="506CEC51" w:rsidR="00C5520F" w:rsidRPr="00410239" w:rsidRDefault="00754100" w:rsidP="00EF0BFE">
            <w:r>
              <w:t>20 min</w:t>
            </w:r>
          </w:p>
        </w:tc>
      </w:tr>
      <w:tr w:rsidR="00C5520F" w:rsidRPr="00195D08" w14:paraId="0A6CC2B6" w14:textId="77777777" w:rsidTr="00EF0BFE">
        <w:tc>
          <w:tcPr>
            <w:tcW w:w="2156" w:type="dxa"/>
          </w:tcPr>
          <w:p w14:paraId="1FD04037" w14:textId="77777777" w:rsidR="00C5520F" w:rsidRPr="00195D08" w:rsidRDefault="00C5520F" w:rsidP="00EF0BFE">
            <w:sdt>
              <w:sdtPr>
                <w:alias w:val="Agenda 1, discussion:"/>
                <w:tag w:val="Agenda 1, discussion:"/>
                <w:id w:val="-1784254724"/>
                <w:placeholder>
                  <w:docPart w:val="91C44612819042E5B96165CAC9EC039A"/>
                </w:placeholder>
                <w:temporary/>
                <w:showingPlcHdr/>
                <w15:appearance w15:val="hidden"/>
              </w:sdtPr>
              <w:sdtContent>
                <w:r w:rsidRPr="00195D08">
                  <w:t>Discussion</w:t>
                </w:r>
              </w:sdtContent>
            </w:sdt>
          </w:p>
        </w:tc>
        <w:tc>
          <w:tcPr>
            <w:tcW w:w="6474" w:type="dxa"/>
          </w:tcPr>
          <w:p w14:paraId="133C4697" w14:textId="0E58A58C" w:rsidR="00C5520F" w:rsidRPr="00195D08" w:rsidRDefault="00754100" w:rsidP="00EF0BFE">
            <w:r>
              <w:t>Members were assigned parts to cover for the presentation. Then once the slides were finished, we did impromptu presentation. After we worked on finishing the report.</w:t>
            </w:r>
          </w:p>
        </w:tc>
      </w:tr>
      <w:tr w:rsidR="00C5520F" w:rsidRPr="00195D08" w14:paraId="3AAC0046" w14:textId="77777777" w:rsidTr="00EF0BFE">
        <w:sdt>
          <w:sdtPr>
            <w:alias w:val="Agenda1, conclusions:"/>
            <w:tag w:val="Agenda1, conclusions:"/>
            <w:id w:val="55986292"/>
            <w:placeholder>
              <w:docPart w:val="AC20C68472924C099223E450B90057DE"/>
            </w:placeholder>
            <w:temporary/>
            <w:showingPlcHdr/>
            <w15:appearance w15:val="hidden"/>
          </w:sdtPr>
          <w:sdtContent>
            <w:tc>
              <w:tcPr>
                <w:tcW w:w="2156" w:type="dxa"/>
              </w:tcPr>
              <w:p w14:paraId="097667E8" w14:textId="77777777" w:rsidR="00C5520F" w:rsidRPr="00195D08" w:rsidRDefault="00C5520F" w:rsidP="00EF0BFE">
                <w:r w:rsidRPr="00195D08">
                  <w:t>Conclusions</w:t>
                </w:r>
              </w:p>
            </w:tc>
          </w:sdtContent>
        </w:sdt>
        <w:tc>
          <w:tcPr>
            <w:tcW w:w="6474" w:type="dxa"/>
          </w:tcPr>
          <w:p w14:paraId="1E7CF411" w14:textId="4AA8CEDF" w:rsidR="00C5520F" w:rsidRPr="00195D08" w:rsidRDefault="00754100" w:rsidP="00EF0BFE">
            <w:r>
              <w:t xml:space="preserve">The presentation should be within the allotted time. So </w:t>
            </w:r>
            <w:proofErr w:type="gramStart"/>
            <w:r>
              <w:t>far</w:t>
            </w:r>
            <w:proofErr w:type="gramEnd"/>
            <w:r>
              <w:t xml:space="preserve"> we are on track and almost done with the report due this week. We will also continue working on the other tasks to be done.</w:t>
            </w:r>
            <w:bookmarkStart w:id="0" w:name="_GoBack"/>
            <w:bookmarkEnd w:id="0"/>
          </w:p>
        </w:tc>
      </w:tr>
    </w:tbl>
    <w:p w14:paraId="755F4316" w14:textId="77777777" w:rsidR="00C5520F" w:rsidRDefault="00C5520F" w:rsidP="003F4225"/>
    <w:sectPr w:rsidR="00C5520F" w:rsidSect="0043271B">
      <w:headerReference w:type="default" r:id="rId7"/>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B635E" w14:textId="77777777" w:rsidR="00EF5BDB" w:rsidRDefault="00EF5BDB">
      <w:r>
        <w:separator/>
      </w:r>
    </w:p>
  </w:endnote>
  <w:endnote w:type="continuationSeparator" w:id="0">
    <w:p w14:paraId="53C24861" w14:textId="77777777" w:rsidR="00EF5BDB" w:rsidRDefault="00EF5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F1354" w14:textId="77777777" w:rsidR="00EF5BDB" w:rsidRDefault="00EF5BDB">
      <w:r>
        <w:separator/>
      </w:r>
    </w:p>
  </w:footnote>
  <w:footnote w:type="continuationSeparator" w:id="0">
    <w:p w14:paraId="12E23604" w14:textId="77777777" w:rsidR="00EF5BDB" w:rsidRDefault="00EF5B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95315" w14:textId="748941B1" w:rsidR="00F5484F" w:rsidRDefault="00F5484F">
    <w:pPr>
      <w:pStyle w:val="Header"/>
    </w:pPr>
    <w:r>
      <w:t xml:space="preserve">MACHINE LEARNING </w:t>
    </w:r>
    <w:r w:rsidR="00F067C6">
      <w:t xml:space="preserve">GROUP 6 </w:t>
    </w:r>
    <w:r>
      <w:t>MEETING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00EDFB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28435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0A6B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2220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7E659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B42"/>
    <w:rsid w:val="00011A0B"/>
    <w:rsid w:val="00030FC8"/>
    <w:rsid w:val="00037F55"/>
    <w:rsid w:val="00046E0E"/>
    <w:rsid w:val="00070E66"/>
    <w:rsid w:val="00073AED"/>
    <w:rsid w:val="00075068"/>
    <w:rsid w:val="000A75F5"/>
    <w:rsid w:val="000C75DA"/>
    <w:rsid w:val="000E198B"/>
    <w:rsid w:val="00160389"/>
    <w:rsid w:val="0018514B"/>
    <w:rsid w:val="0019353F"/>
    <w:rsid w:val="00195D08"/>
    <w:rsid w:val="001A10F5"/>
    <w:rsid w:val="00250D3D"/>
    <w:rsid w:val="002A5825"/>
    <w:rsid w:val="002D17FD"/>
    <w:rsid w:val="00331E07"/>
    <w:rsid w:val="003413B8"/>
    <w:rsid w:val="003A20FA"/>
    <w:rsid w:val="003B242A"/>
    <w:rsid w:val="003D344E"/>
    <w:rsid w:val="003F4225"/>
    <w:rsid w:val="00402FDB"/>
    <w:rsid w:val="00410239"/>
    <w:rsid w:val="00430564"/>
    <w:rsid w:val="0043271B"/>
    <w:rsid w:val="00453EDE"/>
    <w:rsid w:val="00456FB7"/>
    <w:rsid w:val="00474BB5"/>
    <w:rsid w:val="004C1010"/>
    <w:rsid w:val="004C533C"/>
    <w:rsid w:val="005002F7"/>
    <w:rsid w:val="00562515"/>
    <w:rsid w:val="00594E40"/>
    <w:rsid w:val="005B3B83"/>
    <w:rsid w:val="005C4EA9"/>
    <w:rsid w:val="00621114"/>
    <w:rsid w:val="00645376"/>
    <w:rsid w:val="006723A4"/>
    <w:rsid w:val="006858FE"/>
    <w:rsid w:val="006B3034"/>
    <w:rsid w:val="006E0E70"/>
    <w:rsid w:val="00724D81"/>
    <w:rsid w:val="00754100"/>
    <w:rsid w:val="007623AA"/>
    <w:rsid w:val="0076521A"/>
    <w:rsid w:val="00767F53"/>
    <w:rsid w:val="00793B2B"/>
    <w:rsid w:val="00794AC9"/>
    <w:rsid w:val="00836698"/>
    <w:rsid w:val="00850796"/>
    <w:rsid w:val="008E1FCB"/>
    <w:rsid w:val="008F11FF"/>
    <w:rsid w:val="009010DC"/>
    <w:rsid w:val="00941485"/>
    <w:rsid w:val="009759DB"/>
    <w:rsid w:val="009838BF"/>
    <w:rsid w:val="009A4B7B"/>
    <w:rsid w:val="009D0401"/>
    <w:rsid w:val="009E1C12"/>
    <w:rsid w:val="00A2210A"/>
    <w:rsid w:val="00A57407"/>
    <w:rsid w:val="00B04F44"/>
    <w:rsid w:val="00B074A5"/>
    <w:rsid w:val="00B4503C"/>
    <w:rsid w:val="00B53560"/>
    <w:rsid w:val="00B53F72"/>
    <w:rsid w:val="00B678C3"/>
    <w:rsid w:val="00BA26A6"/>
    <w:rsid w:val="00BD7F34"/>
    <w:rsid w:val="00BF29EE"/>
    <w:rsid w:val="00BF3780"/>
    <w:rsid w:val="00C148EC"/>
    <w:rsid w:val="00C41D21"/>
    <w:rsid w:val="00C47ABE"/>
    <w:rsid w:val="00C5520F"/>
    <w:rsid w:val="00C7087C"/>
    <w:rsid w:val="00C74B7F"/>
    <w:rsid w:val="00C8498C"/>
    <w:rsid w:val="00CA4B0E"/>
    <w:rsid w:val="00CE6F78"/>
    <w:rsid w:val="00D2398A"/>
    <w:rsid w:val="00D432FF"/>
    <w:rsid w:val="00D43B42"/>
    <w:rsid w:val="00D51AE5"/>
    <w:rsid w:val="00D97FE6"/>
    <w:rsid w:val="00DA094C"/>
    <w:rsid w:val="00DA4F68"/>
    <w:rsid w:val="00DD7AAF"/>
    <w:rsid w:val="00DF43E0"/>
    <w:rsid w:val="00E37544"/>
    <w:rsid w:val="00E52E4A"/>
    <w:rsid w:val="00E668A1"/>
    <w:rsid w:val="00EA6146"/>
    <w:rsid w:val="00ED262F"/>
    <w:rsid w:val="00EE0997"/>
    <w:rsid w:val="00EF5BDB"/>
    <w:rsid w:val="00F067C6"/>
    <w:rsid w:val="00F318A0"/>
    <w:rsid w:val="00F5484F"/>
    <w:rsid w:val="00F830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6A68A3C"/>
  <w15:docId w15:val="{C94E7E7C-3B18-4CE7-9E11-77B9C0C29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26A6"/>
    <w:rPr>
      <w:spacing w:val="8"/>
    </w:rPr>
  </w:style>
  <w:style w:type="paragraph" w:styleId="Heading1">
    <w:name w:val="heading 1"/>
    <w:basedOn w:val="Normal"/>
    <w:next w:val="Normal"/>
    <w:link w:val="Heading1Char"/>
    <w:uiPriority w:val="1"/>
    <w:semiHidden/>
    <w:qFormat/>
    <w:rsid w:val="006E0E70"/>
    <w:pPr>
      <w:outlineLvl w:val="0"/>
    </w:pPr>
    <w:rPr>
      <w:b/>
      <w:color w:val="FFFFFF" w:themeColor="background1"/>
    </w:rPr>
  </w:style>
  <w:style w:type="paragraph" w:styleId="Heading2">
    <w:name w:val="heading 2"/>
    <w:basedOn w:val="Heading1"/>
    <w:next w:val="Normal"/>
    <w:link w:val="Heading2Char"/>
    <w:uiPriority w:val="1"/>
    <w:semiHidden/>
    <w:qFormat/>
    <w:rsid w:val="00A57407"/>
    <w:pPr>
      <w:outlineLvl w:val="1"/>
    </w:pPr>
    <w:rPr>
      <w:color w:val="595959" w:themeColor="text1" w:themeTint="A6"/>
    </w:rPr>
  </w:style>
  <w:style w:type="paragraph" w:styleId="Heading3">
    <w:name w:val="heading 3"/>
    <w:basedOn w:val="Heading2"/>
    <w:next w:val="Normal"/>
    <w:link w:val="Heading3Char"/>
    <w:uiPriority w:val="1"/>
    <w:semiHidden/>
    <w:qFormat/>
    <w:rsid w:val="006E0E70"/>
    <w:pPr>
      <w:outlineLvl w:val="2"/>
    </w:pPr>
    <w:rPr>
      <w:b w:val="0"/>
    </w:rPr>
  </w:style>
  <w:style w:type="paragraph" w:styleId="Heading4">
    <w:name w:val="heading 4"/>
    <w:basedOn w:val="Heading5"/>
    <w:next w:val="Normal"/>
    <w:link w:val="Heading4Char"/>
    <w:uiPriority w:val="1"/>
    <w:semiHidden/>
    <w:qFormat/>
    <w:rsid w:val="00A57407"/>
    <w:pPr>
      <w:spacing w:before="40" w:after="280"/>
      <w:outlineLvl w:val="3"/>
    </w:pPr>
    <w:rPr>
      <w:color w:val="365F91" w:themeColor="accent1" w:themeShade="BF"/>
    </w:rPr>
  </w:style>
  <w:style w:type="paragraph" w:styleId="Heading5">
    <w:name w:val="heading 5"/>
    <w:basedOn w:val="Normal"/>
    <w:next w:val="Normal"/>
    <w:link w:val="Heading5Char"/>
    <w:uiPriority w:val="1"/>
    <w:semiHidden/>
    <w:qFormat/>
    <w:rsid w:val="00A57407"/>
    <w:pPr>
      <w:keepNext/>
      <w:keepLines/>
      <w:spacing w:before="200"/>
      <w:outlineLvl w:val="4"/>
    </w:pPr>
    <w:rPr>
      <w:rFonts w:eastAsiaTheme="majorEastAsia" w:cstheme="majorBidi"/>
      <w:color w:val="595959" w:themeColor="text1" w:themeTint="A6"/>
      <w:sz w:val="96"/>
    </w:rPr>
  </w:style>
  <w:style w:type="paragraph" w:styleId="Heading6">
    <w:name w:val="heading 6"/>
    <w:basedOn w:val="Normal"/>
    <w:next w:val="Normal"/>
    <w:link w:val="Heading6Char"/>
    <w:uiPriority w:val="1"/>
    <w:semiHidden/>
    <w:unhideWhenUsed/>
    <w:qFormat/>
    <w:rsid w:val="0043271B"/>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1"/>
    <w:semiHidden/>
    <w:unhideWhenUsed/>
    <w:qFormat/>
    <w:rsid w:val="0043271B"/>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1"/>
    <w:semiHidden/>
    <w:unhideWhenUsed/>
    <w:qFormat/>
    <w:rsid w:val="0043271B"/>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rsid w:val="0043271B"/>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E0E70"/>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A57407"/>
    <w:rPr>
      <w:color w:val="595959" w:themeColor="text1" w:themeTint="A6"/>
      <w:sz w:val="22"/>
    </w:rPr>
  </w:style>
  <w:style w:type="paragraph" w:styleId="BalloonText">
    <w:name w:val="Balloon Text"/>
    <w:basedOn w:val="Normal"/>
    <w:link w:val="BalloonTextChar"/>
    <w:uiPriority w:val="99"/>
    <w:semiHidden/>
    <w:unhideWhenUsed/>
    <w:rsid w:val="006E0E70"/>
    <w:rPr>
      <w:rFonts w:ascii="Tahoma" w:hAnsi="Tahoma" w:cs="Tahoma"/>
      <w:szCs w:val="16"/>
    </w:rPr>
  </w:style>
  <w:style w:type="character" w:customStyle="1" w:styleId="BalloonTextChar">
    <w:name w:val="Balloon Text Char"/>
    <w:basedOn w:val="DefaultParagraphFont"/>
    <w:link w:val="BalloonText"/>
    <w:uiPriority w:val="99"/>
    <w:semiHidden/>
    <w:rsid w:val="006E0E70"/>
    <w:rPr>
      <w:rFonts w:ascii="Tahoma" w:hAnsi="Tahoma" w:cs="Tahoma"/>
      <w:spacing w:val="8"/>
      <w:sz w:val="22"/>
      <w:szCs w:val="16"/>
    </w:rPr>
  </w:style>
  <w:style w:type="character" w:customStyle="1" w:styleId="Heading1Char">
    <w:name w:val="Heading 1 Char"/>
    <w:basedOn w:val="DefaultParagraphFont"/>
    <w:link w:val="Heading1"/>
    <w:uiPriority w:val="1"/>
    <w:semiHidden/>
    <w:rsid w:val="006E0E70"/>
    <w:rPr>
      <w:b/>
      <w:color w:val="FFFFFF" w:themeColor="background1"/>
      <w:spacing w:val="8"/>
      <w:sz w:val="22"/>
    </w:rPr>
  </w:style>
  <w:style w:type="character" w:customStyle="1" w:styleId="Heading2Char">
    <w:name w:val="Heading 2 Char"/>
    <w:basedOn w:val="DefaultParagraphFont"/>
    <w:link w:val="Heading2"/>
    <w:uiPriority w:val="1"/>
    <w:semiHidden/>
    <w:rsid w:val="00A57407"/>
    <w:rPr>
      <w:b/>
      <w:color w:val="595959" w:themeColor="text1" w:themeTint="A6"/>
      <w:spacing w:val="8"/>
    </w:rPr>
  </w:style>
  <w:style w:type="character" w:customStyle="1" w:styleId="Heading3Char">
    <w:name w:val="Heading 3 Char"/>
    <w:basedOn w:val="DefaultParagraphFont"/>
    <w:link w:val="Heading3"/>
    <w:uiPriority w:val="1"/>
    <w:semiHidden/>
    <w:rsid w:val="006E0E70"/>
    <w:rPr>
      <w:color w:val="A6A6A6" w:themeColor="background1" w:themeShade="A6"/>
      <w:spacing w:val="8"/>
      <w:sz w:val="20"/>
    </w:rPr>
  </w:style>
  <w:style w:type="character" w:customStyle="1" w:styleId="Heading4Char">
    <w:name w:val="Heading 4 Char"/>
    <w:basedOn w:val="DefaultParagraphFont"/>
    <w:link w:val="Heading4"/>
    <w:uiPriority w:val="1"/>
    <w:semiHidden/>
    <w:rsid w:val="00A57407"/>
    <w:rPr>
      <w:rFonts w:eastAsiaTheme="majorEastAsia" w:cstheme="majorBidi"/>
      <w:color w:val="365F91" w:themeColor="accent1" w:themeShade="BF"/>
      <w:spacing w:val="8"/>
      <w:sz w:val="96"/>
    </w:rPr>
  </w:style>
  <w:style w:type="character" w:customStyle="1" w:styleId="Heading5Char">
    <w:name w:val="Heading 5 Char"/>
    <w:basedOn w:val="DefaultParagraphFont"/>
    <w:link w:val="Heading5"/>
    <w:uiPriority w:val="1"/>
    <w:semiHidden/>
    <w:rsid w:val="00A57407"/>
    <w:rPr>
      <w:rFonts w:eastAsiaTheme="majorEastAsia" w:cstheme="majorBidi"/>
      <w:color w:val="595959" w:themeColor="text1" w:themeTint="A6"/>
      <w:spacing w:val="8"/>
      <w:sz w:val="96"/>
    </w:rPr>
  </w:style>
  <w:style w:type="paragraph" w:customStyle="1" w:styleId="MeetingMinutesHeading">
    <w:name w:val="Meeting Minutes Heading"/>
    <w:basedOn w:val="Normal"/>
    <w:uiPriority w:val="1"/>
    <w:qFormat/>
    <w:rsid w:val="00A57407"/>
    <w:pPr>
      <w:keepNext/>
      <w:keepLines/>
      <w:spacing w:before="40" w:after="280"/>
    </w:pPr>
    <w:rPr>
      <w:rFonts w:eastAsiaTheme="majorEastAsia" w:cstheme="majorBidi"/>
      <w:color w:val="365F91" w:themeColor="accent1" w:themeShade="BF"/>
      <w:sz w:val="96"/>
    </w:rPr>
  </w:style>
  <w:style w:type="paragraph" w:customStyle="1" w:styleId="MinutesandAgendaTitles">
    <w:name w:val="Minutes and Agenda Titles"/>
    <w:basedOn w:val="Normal"/>
    <w:uiPriority w:val="1"/>
    <w:qFormat/>
    <w:rsid w:val="006E0E70"/>
    <w:rPr>
      <w:b/>
      <w:color w:val="FFFFFF" w:themeColor="background1"/>
    </w:rPr>
  </w:style>
  <w:style w:type="paragraph" w:styleId="Header">
    <w:name w:val="header"/>
    <w:basedOn w:val="Normal"/>
    <w:link w:val="HeaderChar"/>
    <w:uiPriority w:val="99"/>
    <w:unhideWhenUsed/>
    <w:rsid w:val="006E0E70"/>
    <w:pPr>
      <w:tabs>
        <w:tab w:val="center" w:pos="4680"/>
        <w:tab w:val="right" w:pos="9360"/>
      </w:tabs>
    </w:pPr>
  </w:style>
  <w:style w:type="character" w:customStyle="1" w:styleId="HeaderChar">
    <w:name w:val="Header Char"/>
    <w:basedOn w:val="DefaultParagraphFont"/>
    <w:link w:val="Header"/>
    <w:uiPriority w:val="99"/>
    <w:rsid w:val="006E0E70"/>
    <w:rPr>
      <w:spacing w:val="8"/>
      <w:sz w:val="22"/>
    </w:rPr>
  </w:style>
  <w:style w:type="paragraph" w:styleId="Footer">
    <w:name w:val="footer"/>
    <w:basedOn w:val="Normal"/>
    <w:link w:val="FooterChar"/>
    <w:uiPriority w:val="99"/>
    <w:unhideWhenUsed/>
    <w:rsid w:val="006E0E70"/>
    <w:pPr>
      <w:tabs>
        <w:tab w:val="center" w:pos="4680"/>
        <w:tab w:val="right" w:pos="9360"/>
      </w:tabs>
    </w:pPr>
  </w:style>
  <w:style w:type="character" w:customStyle="1" w:styleId="FooterChar">
    <w:name w:val="Footer Char"/>
    <w:basedOn w:val="DefaultParagraphFont"/>
    <w:link w:val="Footer"/>
    <w:uiPriority w:val="99"/>
    <w:rsid w:val="006E0E70"/>
    <w:rPr>
      <w:spacing w:val="8"/>
      <w:sz w:val="22"/>
    </w:rPr>
  </w:style>
  <w:style w:type="paragraph" w:styleId="Bibliography">
    <w:name w:val="Bibliography"/>
    <w:basedOn w:val="Normal"/>
    <w:next w:val="Normal"/>
    <w:uiPriority w:val="37"/>
    <w:semiHidden/>
    <w:unhideWhenUsed/>
    <w:rsid w:val="0043271B"/>
  </w:style>
  <w:style w:type="paragraph" w:styleId="BodyText">
    <w:name w:val="Body Text"/>
    <w:basedOn w:val="Normal"/>
    <w:link w:val="BodyTextChar"/>
    <w:uiPriority w:val="99"/>
    <w:semiHidden/>
    <w:unhideWhenUsed/>
    <w:rsid w:val="0043271B"/>
    <w:pPr>
      <w:spacing w:after="120"/>
    </w:pPr>
  </w:style>
  <w:style w:type="character" w:customStyle="1" w:styleId="BodyTextChar">
    <w:name w:val="Body Text Char"/>
    <w:basedOn w:val="DefaultParagraphFont"/>
    <w:link w:val="BodyText"/>
    <w:uiPriority w:val="99"/>
    <w:semiHidden/>
    <w:rsid w:val="0043271B"/>
    <w:rPr>
      <w:spacing w:val="8"/>
      <w:sz w:val="22"/>
    </w:rPr>
  </w:style>
  <w:style w:type="paragraph" w:styleId="BodyText2">
    <w:name w:val="Body Text 2"/>
    <w:basedOn w:val="Normal"/>
    <w:link w:val="BodyText2Char"/>
    <w:uiPriority w:val="99"/>
    <w:semiHidden/>
    <w:unhideWhenUsed/>
    <w:rsid w:val="0043271B"/>
    <w:pPr>
      <w:spacing w:after="120" w:line="480" w:lineRule="auto"/>
    </w:pPr>
  </w:style>
  <w:style w:type="character" w:customStyle="1" w:styleId="BodyText2Char">
    <w:name w:val="Body Text 2 Char"/>
    <w:basedOn w:val="DefaultParagraphFont"/>
    <w:link w:val="BodyText2"/>
    <w:uiPriority w:val="99"/>
    <w:semiHidden/>
    <w:rsid w:val="0043271B"/>
    <w:rPr>
      <w:spacing w:val="8"/>
      <w:sz w:val="22"/>
    </w:rPr>
  </w:style>
  <w:style w:type="paragraph" w:styleId="BodyText3">
    <w:name w:val="Body Text 3"/>
    <w:basedOn w:val="Normal"/>
    <w:link w:val="BodyText3Char"/>
    <w:uiPriority w:val="99"/>
    <w:semiHidden/>
    <w:unhideWhenUsed/>
    <w:rsid w:val="0043271B"/>
    <w:pPr>
      <w:spacing w:after="120"/>
    </w:pPr>
    <w:rPr>
      <w:szCs w:val="16"/>
    </w:rPr>
  </w:style>
  <w:style w:type="character" w:customStyle="1" w:styleId="BodyText3Char">
    <w:name w:val="Body Text 3 Char"/>
    <w:basedOn w:val="DefaultParagraphFont"/>
    <w:link w:val="BodyText3"/>
    <w:uiPriority w:val="99"/>
    <w:semiHidden/>
    <w:rsid w:val="0043271B"/>
    <w:rPr>
      <w:spacing w:val="8"/>
      <w:sz w:val="22"/>
      <w:szCs w:val="16"/>
    </w:rPr>
  </w:style>
  <w:style w:type="paragraph" w:styleId="BodyTextFirstIndent">
    <w:name w:val="Body Text First Indent"/>
    <w:basedOn w:val="BodyText"/>
    <w:link w:val="BodyTextFirstIndentChar"/>
    <w:uiPriority w:val="99"/>
    <w:semiHidden/>
    <w:unhideWhenUsed/>
    <w:rsid w:val="0043271B"/>
    <w:pPr>
      <w:spacing w:after="0"/>
      <w:ind w:firstLine="360"/>
    </w:pPr>
  </w:style>
  <w:style w:type="character" w:customStyle="1" w:styleId="BodyTextFirstIndentChar">
    <w:name w:val="Body Text First Indent Char"/>
    <w:basedOn w:val="BodyTextChar"/>
    <w:link w:val="BodyTextFirstIndent"/>
    <w:uiPriority w:val="99"/>
    <w:semiHidden/>
    <w:rsid w:val="0043271B"/>
    <w:rPr>
      <w:spacing w:val="8"/>
      <w:sz w:val="22"/>
    </w:rPr>
  </w:style>
  <w:style w:type="paragraph" w:styleId="BodyTextIndent">
    <w:name w:val="Body Text Indent"/>
    <w:basedOn w:val="Normal"/>
    <w:link w:val="BodyTextIndentChar"/>
    <w:uiPriority w:val="99"/>
    <w:semiHidden/>
    <w:unhideWhenUsed/>
    <w:rsid w:val="0043271B"/>
    <w:pPr>
      <w:spacing w:after="120"/>
      <w:ind w:left="283"/>
    </w:pPr>
  </w:style>
  <w:style w:type="character" w:customStyle="1" w:styleId="BodyTextIndentChar">
    <w:name w:val="Body Text Indent Char"/>
    <w:basedOn w:val="DefaultParagraphFont"/>
    <w:link w:val="BodyTextIndent"/>
    <w:uiPriority w:val="99"/>
    <w:semiHidden/>
    <w:rsid w:val="0043271B"/>
    <w:rPr>
      <w:spacing w:val="8"/>
      <w:sz w:val="22"/>
    </w:rPr>
  </w:style>
  <w:style w:type="paragraph" w:styleId="BodyTextFirstIndent2">
    <w:name w:val="Body Text First Indent 2"/>
    <w:basedOn w:val="BodyTextIndent"/>
    <w:link w:val="BodyTextFirstIndent2Char"/>
    <w:uiPriority w:val="99"/>
    <w:semiHidden/>
    <w:unhideWhenUsed/>
    <w:rsid w:val="0043271B"/>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271B"/>
    <w:rPr>
      <w:spacing w:val="8"/>
      <w:sz w:val="22"/>
    </w:rPr>
  </w:style>
  <w:style w:type="paragraph" w:styleId="BodyTextIndent2">
    <w:name w:val="Body Text Indent 2"/>
    <w:basedOn w:val="Normal"/>
    <w:link w:val="BodyTextIndent2Char"/>
    <w:uiPriority w:val="99"/>
    <w:semiHidden/>
    <w:unhideWhenUsed/>
    <w:rsid w:val="0043271B"/>
    <w:pPr>
      <w:spacing w:after="120" w:line="480" w:lineRule="auto"/>
      <w:ind w:left="283"/>
    </w:pPr>
  </w:style>
  <w:style w:type="character" w:customStyle="1" w:styleId="BodyTextIndent2Char">
    <w:name w:val="Body Text Indent 2 Char"/>
    <w:basedOn w:val="DefaultParagraphFont"/>
    <w:link w:val="BodyTextIndent2"/>
    <w:uiPriority w:val="99"/>
    <w:semiHidden/>
    <w:rsid w:val="0043271B"/>
    <w:rPr>
      <w:spacing w:val="8"/>
      <w:sz w:val="22"/>
    </w:rPr>
  </w:style>
  <w:style w:type="paragraph" w:styleId="BodyTextIndent3">
    <w:name w:val="Body Text Indent 3"/>
    <w:basedOn w:val="Normal"/>
    <w:link w:val="BodyTextIndent3Char"/>
    <w:uiPriority w:val="99"/>
    <w:semiHidden/>
    <w:unhideWhenUsed/>
    <w:rsid w:val="0043271B"/>
    <w:pPr>
      <w:spacing w:after="120"/>
      <w:ind w:left="283"/>
    </w:pPr>
    <w:rPr>
      <w:szCs w:val="16"/>
    </w:rPr>
  </w:style>
  <w:style w:type="character" w:customStyle="1" w:styleId="BodyTextIndent3Char">
    <w:name w:val="Body Text Indent 3 Char"/>
    <w:basedOn w:val="DefaultParagraphFont"/>
    <w:link w:val="BodyTextIndent3"/>
    <w:uiPriority w:val="99"/>
    <w:semiHidden/>
    <w:rsid w:val="0043271B"/>
    <w:rPr>
      <w:spacing w:val="8"/>
      <w:sz w:val="22"/>
      <w:szCs w:val="16"/>
    </w:rPr>
  </w:style>
  <w:style w:type="paragraph" w:styleId="Caption">
    <w:name w:val="caption"/>
    <w:basedOn w:val="Normal"/>
    <w:next w:val="Normal"/>
    <w:uiPriority w:val="99"/>
    <w:semiHidden/>
    <w:unhideWhenUsed/>
    <w:rsid w:val="0043271B"/>
    <w:pPr>
      <w:spacing w:after="200"/>
    </w:pPr>
    <w:rPr>
      <w:i/>
      <w:iCs/>
      <w:color w:val="1F497D" w:themeColor="text2"/>
      <w:szCs w:val="18"/>
    </w:rPr>
  </w:style>
  <w:style w:type="paragraph" w:styleId="Closing">
    <w:name w:val="Closing"/>
    <w:basedOn w:val="Normal"/>
    <w:link w:val="ClosingChar"/>
    <w:uiPriority w:val="99"/>
    <w:semiHidden/>
    <w:unhideWhenUsed/>
    <w:rsid w:val="0043271B"/>
    <w:pPr>
      <w:ind w:left="4252"/>
    </w:pPr>
  </w:style>
  <w:style w:type="character" w:customStyle="1" w:styleId="ClosingChar">
    <w:name w:val="Closing Char"/>
    <w:basedOn w:val="DefaultParagraphFont"/>
    <w:link w:val="Closing"/>
    <w:uiPriority w:val="99"/>
    <w:semiHidden/>
    <w:rsid w:val="0043271B"/>
    <w:rPr>
      <w:spacing w:val="8"/>
      <w:sz w:val="22"/>
    </w:rPr>
  </w:style>
  <w:style w:type="table" w:styleId="ColorfulGrid">
    <w:name w:val="Colorful Grid"/>
    <w:basedOn w:val="TableNormal"/>
    <w:uiPriority w:val="99"/>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99"/>
    <w:semiHidden/>
    <w:unhideWhenUsed/>
    <w:rsid w:val="0043271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43271B"/>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43271B"/>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43271B"/>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43271B"/>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43271B"/>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43271B"/>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99"/>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43271B"/>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43271B"/>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43271B"/>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43271B"/>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43271B"/>
    <w:rPr>
      <w:sz w:val="22"/>
      <w:szCs w:val="16"/>
    </w:rPr>
  </w:style>
  <w:style w:type="paragraph" w:styleId="CommentText">
    <w:name w:val="annotation text"/>
    <w:basedOn w:val="Normal"/>
    <w:link w:val="CommentTextChar"/>
    <w:uiPriority w:val="99"/>
    <w:semiHidden/>
    <w:unhideWhenUsed/>
    <w:rsid w:val="0043271B"/>
    <w:rPr>
      <w:szCs w:val="20"/>
    </w:rPr>
  </w:style>
  <w:style w:type="character" w:customStyle="1" w:styleId="CommentTextChar">
    <w:name w:val="Comment Text Char"/>
    <w:basedOn w:val="DefaultParagraphFont"/>
    <w:link w:val="CommentText"/>
    <w:uiPriority w:val="99"/>
    <w:semiHidden/>
    <w:rsid w:val="0043271B"/>
    <w:rPr>
      <w:spacing w:val="8"/>
      <w:sz w:val="22"/>
      <w:szCs w:val="20"/>
    </w:rPr>
  </w:style>
  <w:style w:type="paragraph" w:styleId="CommentSubject">
    <w:name w:val="annotation subject"/>
    <w:basedOn w:val="CommentText"/>
    <w:next w:val="CommentText"/>
    <w:link w:val="CommentSubjectChar"/>
    <w:uiPriority w:val="99"/>
    <w:semiHidden/>
    <w:unhideWhenUsed/>
    <w:rsid w:val="0043271B"/>
    <w:rPr>
      <w:b/>
      <w:bCs/>
    </w:rPr>
  </w:style>
  <w:style w:type="character" w:customStyle="1" w:styleId="CommentSubjectChar">
    <w:name w:val="Comment Subject Char"/>
    <w:basedOn w:val="CommentTextChar"/>
    <w:link w:val="CommentSubject"/>
    <w:uiPriority w:val="99"/>
    <w:semiHidden/>
    <w:rsid w:val="0043271B"/>
    <w:rPr>
      <w:b/>
      <w:bCs/>
      <w:spacing w:val="8"/>
      <w:sz w:val="22"/>
      <w:szCs w:val="20"/>
    </w:rPr>
  </w:style>
  <w:style w:type="table" w:styleId="DarkList">
    <w:name w:val="Dark List"/>
    <w:basedOn w:val="TableNormal"/>
    <w:uiPriority w:val="99"/>
    <w:semiHidden/>
    <w:unhideWhenUsed/>
    <w:rsid w:val="0043271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43271B"/>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43271B"/>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43271B"/>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43271B"/>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43271B"/>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43271B"/>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43271B"/>
  </w:style>
  <w:style w:type="character" w:customStyle="1" w:styleId="DateChar">
    <w:name w:val="Date Char"/>
    <w:basedOn w:val="DefaultParagraphFont"/>
    <w:link w:val="Date"/>
    <w:uiPriority w:val="99"/>
    <w:semiHidden/>
    <w:rsid w:val="0043271B"/>
    <w:rPr>
      <w:spacing w:val="8"/>
      <w:sz w:val="22"/>
    </w:rPr>
  </w:style>
  <w:style w:type="paragraph" w:styleId="DocumentMap">
    <w:name w:val="Document Map"/>
    <w:basedOn w:val="Normal"/>
    <w:link w:val="DocumentMapChar"/>
    <w:uiPriority w:val="99"/>
    <w:semiHidden/>
    <w:unhideWhenUsed/>
    <w:rsid w:val="0043271B"/>
    <w:rPr>
      <w:rFonts w:ascii="Segoe UI" w:hAnsi="Segoe UI" w:cs="Segoe UI"/>
      <w:szCs w:val="16"/>
    </w:rPr>
  </w:style>
  <w:style w:type="character" w:customStyle="1" w:styleId="DocumentMapChar">
    <w:name w:val="Document Map Char"/>
    <w:basedOn w:val="DefaultParagraphFont"/>
    <w:link w:val="DocumentMap"/>
    <w:uiPriority w:val="99"/>
    <w:semiHidden/>
    <w:rsid w:val="0043271B"/>
    <w:rPr>
      <w:rFonts w:ascii="Segoe UI" w:hAnsi="Segoe UI" w:cs="Segoe UI"/>
      <w:spacing w:val="8"/>
      <w:sz w:val="22"/>
      <w:szCs w:val="16"/>
    </w:rPr>
  </w:style>
  <w:style w:type="paragraph" w:styleId="E-mailSignature">
    <w:name w:val="E-mail Signature"/>
    <w:basedOn w:val="Normal"/>
    <w:link w:val="E-mailSignatureChar"/>
    <w:uiPriority w:val="99"/>
    <w:semiHidden/>
    <w:unhideWhenUsed/>
    <w:rsid w:val="0043271B"/>
  </w:style>
  <w:style w:type="character" w:customStyle="1" w:styleId="E-mailSignatureChar">
    <w:name w:val="E-mail Signature Char"/>
    <w:basedOn w:val="DefaultParagraphFont"/>
    <w:link w:val="E-mailSignature"/>
    <w:uiPriority w:val="99"/>
    <w:semiHidden/>
    <w:rsid w:val="0043271B"/>
    <w:rPr>
      <w:spacing w:val="8"/>
      <w:sz w:val="22"/>
    </w:rPr>
  </w:style>
  <w:style w:type="character" w:styleId="EndnoteReference">
    <w:name w:val="endnote reference"/>
    <w:basedOn w:val="DefaultParagraphFont"/>
    <w:uiPriority w:val="99"/>
    <w:semiHidden/>
    <w:unhideWhenUsed/>
    <w:rsid w:val="0043271B"/>
    <w:rPr>
      <w:sz w:val="22"/>
      <w:vertAlign w:val="superscript"/>
    </w:rPr>
  </w:style>
  <w:style w:type="paragraph" w:styleId="EndnoteText">
    <w:name w:val="endnote text"/>
    <w:basedOn w:val="Normal"/>
    <w:link w:val="EndnoteTextChar"/>
    <w:uiPriority w:val="99"/>
    <w:semiHidden/>
    <w:unhideWhenUsed/>
    <w:rsid w:val="0043271B"/>
    <w:rPr>
      <w:szCs w:val="20"/>
    </w:rPr>
  </w:style>
  <w:style w:type="character" w:customStyle="1" w:styleId="EndnoteTextChar">
    <w:name w:val="Endnote Text Char"/>
    <w:basedOn w:val="DefaultParagraphFont"/>
    <w:link w:val="EndnoteText"/>
    <w:uiPriority w:val="99"/>
    <w:semiHidden/>
    <w:rsid w:val="0043271B"/>
    <w:rPr>
      <w:spacing w:val="8"/>
      <w:sz w:val="22"/>
      <w:szCs w:val="20"/>
    </w:rPr>
  </w:style>
  <w:style w:type="paragraph" w:styleId="EnvelopeAddress">
    <w:name w:val="envelope address"/>
    <w:basedOn w:val="Normal"/>
    <w:uiPriority w:val="99"/>
    <w:semiHidden/>
    <w:unhideWhenUsed/>
    <w:rsid w:val="0043271B"/>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3271B"/>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43271B"/>
    <w:rPr>
      <w:color w:val="800080" w:themeColor="followedHyperlink"/>
      <w:sz w:val="22"/>
      <w:u w:val="single"/>
    </w:rPr>
  </w:style>
  <w:style w:type="character" w:styleId="FootnoteReference">
    <w:name w:val="footnote reference"/>
    <w:basedOn w:val="DefaultParagraphFont"/>
    <w:uiPriority w:val="99"/>
    <w:semiHidden/>
    <w:unhideWhenUsed/>
    <w:rsid w:val="0043271B"/>
    <w:rPr>
      <w:sz w:val="22"/>
      <w:vertAlign w:val="superscript"/>
    </w:rPr>
  </w:style>
  <w:style w:type="paragraph" w:styleId="FootnoteText">
    <w:name w:val="footnote text"/>
    <w:basedOn w:val="Normal"/>
    <w:link w:val="FootnoteTextChar"/>
    <w:uiPriority w:val="99"/>
    <w:semiHidden/>
    <w:unhideWhenUsed/>
    <w:rsid w:val="0043271B"/>
    <w:rPr>
      <w:szCs w:val="20"/>
    </w:rPr>
  </w:style>
  <w:style w:type="character" w:customStyle="1" w:styleId="FootnoteTextChar">
    <w:name w:val="Footnote Text Char"/>
    <w:basedOn w:val="DefaultParagraphFont"/>
    <w:link w:val="FootnoteText"/>
    <w:uiPriority w:val="99"/>
    <w:semiHidden/>
    <w:rsid w:val="0043271B"/>
    <w:rPr>
      <w:spacing w:val="8"/>
      <w:sz w:val="22"/>
      <w:szCs w:val="20"/>
    </w:rPr>
  </w:style>
  <w:style w:type="table" w:styleId="GridTable1Light">
    <w:name w:val="Grid Table 1 Light"/>
    <w:basedOn w:val="TableNormal"/>
    <w:uiPriority w:val="46"/>
    <w:rsid w:val="000A75F5"/>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3271B"/>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3271B"/>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3271B"/>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3271B"/>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3271B"/>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3271B"/>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43271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3271B"/>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43271B"/>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43271B"/>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43271B"/>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43271B"/>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43271B"/>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A75F5"/>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43271B"/>
    <w:rPr>
      <w:color w:val="2B579A"/>
      <w:sz w:val="22"/>
      <w:shd w:val="clear" w:color="auto" w:fill="E6E6E6"/>
    </w:rPr>
  </w:style>
  <w:style w:type="character" w:customStyle="1" w:styleId="Heading6Char">
    <w:name w:val="Heading 6 Char"/>
    <w:basedOn w:val="DefaultParagraphFont"/>
    <w:link w:val="Heading6"/>
    <w:uiPriority w:val="1"/>
    <w:semiHidden/>
    <w:rsid w:val="0043271B"/>
    <w:rPr>
      <w:rFonts w:asciiTheme="majorHAnsi" w:eastAsiaTheme="majorEastAsia" w:hAnsiTheme="majorHAnsi" w:cstheme="majorBidi"/>
      <w:color w:val="243F60" w:themeColor="accent1" w:themeShade="7F"/>
      <w:spacing w:val="8"/>
      <w:sz w:val="22"/>
    </w:rPr>
  </w:style>
  <w:style w:type="character" w:customStyle="1" w:styleId="Heading7Char">
    <w:name w:val="Heading 7 Char"/>
    <w:basedOn w:val="DefaultParagraphFont"/>
    <w:link w:val="Heading7"/>
    <w:uiPriority w:val="1"/>
    <w:semiHidden/>
    <w:rsid w:val="0043271B"/>
    <w:rPr>
      <w:rFonts w:asciiTheme="majorHAnsi" w:eastAsiaTheme="majorEastAsia" w:hAnsiTheme="majorHAnsi" w:cstheme="majorBidi"/>
      <w:i/>
      <w:iCs/>
      <w:color w:val="243F60" w:themeColor="accent1" w:themeShade="7F"/>
      <w:spacing w:val="8"/>
      <w:sz w:val="22"/>
    </w:rPr>
  </w:style>
  <w:style w:type="character" w:customStyle="1" w:styleId="Heading8Char">
    <w:name w:val="Heading 8 Char"/>
    <w:basedOn w:val="DefaultParagraphFont"/>
    <w:link w:val="Heading8"/>
    <w:uiPriority w:val="1"/>
    <w:semiHidden/>
    <w:rsid w:val="0043271B"/>
    <w:rPr>
      <w:rFonts w:asciiTheme="majorHAnsi" w:eastAsiaTheme="majorEastAsia" w:hAnsiTheme="majorHAnsi" w:cstheme="majorBidi"/>
      <w:color w:val="272727" w:themeColor="text1" w:themeTint="D8"/>
      <w:spacing w:val="8"/>
      <w:sz w:val="22"/>
      <w:szCs w:val="21"/>
    </w:rPr>
  </w:style>
  <w:style w:type="character" w:customStyle="1" w:styleId="Heading9Char">
    <w:name w:val="Heading 9 Char"/>
    <w:basedOn w:val="DefaultParagraphFont"/>
    <w:link w:val="Heading9"/>
    <w:uiPriority w:val="1"/>
    <w:semiHidden/>
    <w:rsid w:val="0043271B"/>
    <w:rPr>
      <w:rFonts w:asciiTheme="majorHAnsi" w:eastAsiaTheme="majorEastAsia" w:hAnsiTheme="majorHAnsi" w:cstheme="majorBidi"/>
      <w:i/>
      <w:iCs/>
      <w:color w:val="272727" w:themeColor="text1" w:themeTint="D8"/>
      <w:spacing w:val="8"/>
      <w:sz w:val="22"/>
      <w:szCs w:val="21"/>
    </w:rPr>
  </w:style>
  <w:style w:type="character" w:styleId="HTMLAcronym">
    <w:name w:val="HTML Acronym"/>
    <w:basedOn w:val="DefaultParagraphFont"/>
    <w:uiPriority w:val="99"/>
    <w:semiHidden/>
    <w:unhideWhenUsed/>
    <w:rsid w:val="0043271B"/>
    <w:rPr>
      <w:sz w:val="22"/>
    </w:rPr>
  </w:style>
  <w:style w:type="paragraph" w:styleId="HTMLAddress">
    <w:name w:val="HTML Address"/>
    <w:basedOn w:val="Normal"/>
    <w:link w:val="HTMLAddressChar"/>
    <w:uiPriority w:val="99"/>
    <w:semiHidden/>
    <w:unhideWhenUsed/>
    <w:rsid w:val="0043271B"/>
    <w:rPr>
      <w:i/>
      <w:iCs/>
    </w:rPr>
  </w:style>
  <w:style w:type="character" w:customStyle="1" w:styleId="HTMLAddressChar">
    <w:name w:val="HTML Address Char"/>
    <w:basedOn w:val="DefaultParagraphFont"/>
    <w:link w:val="HTMLAddress"/>
    <w:uiPriority w:val="99"/>
    <w:semiHidden/>
    <w:rsid w:val="0043271B"/>
    <w:rPr>
      <w:i/>
      <w:iCs/>
      <w:spacing w:val="8"/>
      <w:sz w:val="22"/>
    </w:rPr>
  </w:style>
  <w:style w:type="character" w:styleId="HTMLCite">
    <w:name w:val="HTML Cite"/>
    <w:basedOn w:val="DefaultParagraphFont"/>
    <w:uiPriority w:val="99"/>
    <w:semiHidden/>
    <w:unhideWhenUsed/>
    <w:rsid w:val="0043271B"/>
    <w:rPr>
      <w:i/>
      <w:iCs/>
      <w:sz w:val="22"/>
    </w:rPr>
  </w:style>
  <w:style w:type="character" w:styleId="HTMLCode">
    <w:name w:val="HTML Code"/>
    <w:basedOn w:val="DefaultParagraphFont"/>
    <w:uiPriority w:val="99"/>
    <w:semiHidden/>
    <w:unhideWhenUsed/>
    <w:rsid w:val="0043271B"/>
    <w:rPr>
      <w:rFonts w:ascii="Consolas" w:hAnsi="Consolas"/>
      <w:sz w:val="22"/>
      <w:szCs w:val="20"/>
    </w:rPr>
  </w:style>
  <w:style w:type="character" w:styleId="HTMLDefinition">
    <w:name w:val="HTML Definition"/>
    <w:basedOn w:val="DefaultParagraphFont"/>
    <w:uiPriority w:val="99"/>
    <w:semiHidden/>
    <w:unhideWhenUsed/>
    <w:rsid w:val="0043271B"/>
    <w:rPr>
      <w:i/>
      <w:iCs/>
      <w:sz w:val="22"/>
    </w:rPr>
  </w:style>
  <w:style w:type="character" w:styleId="HTMLKeyboard">
    <w:name w:val="HTML Keyboard"/>
    <w:basedOn w:val="DefaultParagraphFont"/>
    <w:uiPriority w:val="99"/>
    <w:semiHidden/>
    <w:unhideWhenUsed/>
    <w:rsid w:val="0043271B"/>
    <w:rPr>
      <w:rFonts w:ascii="Consolas" w:hAnsi="Consolas"/>
      <w:sz w:val="22"/>
      <w:szCs w:val="20"/>
    </w:rPr>
  </w:style>
  <w:style w:type="paragraph" w:styleId="HTMLPreformatted">
    <w:name w:val="HTML Preformatted"/>
    <w:basedOn w:val="Normal"/>
    <w:link w:val="HTMLPreformattedChar"/>
    <w:uiPriority w:val="99"/>
    <w:semiHidden/>
    <w:unhideWhenUsed/>
    <w:rsid w:val="0043271B"/>
    <w:rPr>
      <w:rFonts w:ascii="Consolas" w:hAnsi="Consolas"/>
      <w:szCs w:val="20"/>
    </w:rPr>
  </w:style>
  <w:style w:type="character" w:customStyle="1" w:styleId="HTMLPreformattedChar">
    <w:name w:val="HTML Preformatted Char"/>
    <w:basedOn w:val="DefaultParagraphFont"/>
    <w:link w:val="HTMLPreformatted"/>
    <w:uiPriority w:val="99"/>
    <w:semiHidden/>
    <w:rsid w:val="0043271B"/>
    <w:rPr>
      <w:rFonts w:ascii="Consolas" w:hAnsi="Consolas"/>
      <w:spacing w:val="8"/>
      <w:sz w:val="22"/>
      <w:szCs w:val="20"/>
    </w:rPr>
  </w:style>
  <w:style w:type="character" w:styleId="HTMLSample">
    <w:name w:val="HTML Sample"/>
    <w:basedOn w:val="DefaultParagraphFont"/>
    <w:uiPriority w:val="99"/>
    <w:semiHidden/>
    <w:unhideWhenUsed/>
    <w:rsid w:val="0043271B"/>
    <w:rPr>
      <w:rFonts w:ascii="Consolas" w:hAnsi="Consolas"/>
      <w:sz w:val="24"/>
      <w:szCs w:val="24"/>
    </w:rPr>
  </w:style>
  <w:style w:type="character" w:styleId="HTMLTypewriter">
    <w:name w:val="HTML Typewriter"/>
    <w:basedOn w:val="DefaultParagraphFont"/>
    <w:uiPriority w:val="99"/>
    <w:semiHidden/>
    <w:unhideWhenUsed/>
    <w:rsid w:val="0043271B"/>
    <w:rPr>
      <w:rFonts w:ascii="Consolas" w:hAnsi="Consolas"/>
      <w:sz w:val="22"/>
      <w:szCs w:val="20"/>
    </w:rPr>
  </w:style>
  <w:style w:type="character" w:styleId="HTMLVariable">
    <w:name w:val="HTML Variable"/>
    <w:basedOn w:val="DefaultParagraphFont"/>
    <w:uiPriority w:val="99"/>
    <w:semiHidden/>
    <w:unhideWhenUsed/>
    <w:rsid w:val="0043271B"/>
    <w:rPr>
      <w:i/>
      <w:iCs/>
      <w:sz w:val="22"/>
    </w:rPr>
  </w:style>
  <w:style w:type="character" w:styleId="Hyperlink">
    <w:name w:val="Hyperlink"/>
    <w:basedOn w:val="DefaultParagraphFont"/>
    <w:uiPriority w:val="99"/>
    <w:semiHidden/>
    <w:unhideWhenUsed/>
    <w:rsid w:val="0043271B"/>
    <w:rPr>
      <w:color w:val="0000FF" w:themeColor="hyperlink"/>
      <w:sz w:val="22"/>
      <w:u w:val="single"/>
    </w:rPr>
  </w:style>
  <w:style w:type="paragraph" w:styleId="Index1">
    <w:name w:val="index 1"/>
    <w:basedOn w:val="Normal"/>
    <w:next w:val="Normal"/>
    <w:autoRedefine/>
    <w:uiPriority w:val="99"/>
    <w:semiHidden/>
    <w:unhideWhenUsed/>
    <w:rsid w:val="0043271B"/>
    <w:pPr>
      <w:ind w:left="180" w:hanging="180"/>
    </w:pPr>
  </w:style>
  <w:style w:type="paragraph" w:styleId="Index2">
    <w:name w:val="index 2"/>
    <w:basedOn w:val="Normal"/>
    <w:next w:val="Normal"/>
    <w:autoRedefine/>
    <w:uiPriority w:val="99"/>
    <w:semiHidden/>
    <w:unhideWhenUsed/>
    <w:rsid w:val="0043271B"/>
    <w:pPr>
      <w:ind w:left="360" w:hanging="180"/>
    </w:pPr>
  </w:style>
  <w:style w:type="paragraph" w:styleId="Index3">
    <w:name w:val="index 3"/>
    <w:basedOn w:val="Normal"/>
    <w:next w:val="Normal"/>
    <w:autoRedefine/>
    <w:uiPriority w:val="99"/>
    <w:semiHidden/>
    <w:unhideWhenUsed/>
    <w:rsid w:val="0043271B"/>
    <w:pPr>
      <w:ind w:left="540" w:hanging="180"/>
    </w:pPr>
  </w:style>
  <w:style w:type="paragraph" w:styleId="Index4">
    <w:name w:val="index 4"/>
    <w:basedOn w:val="Normal"/>
    <w:next w:val="Normal"/>
    <w:autoRedefine/>
    <w:uiPriority w:val="99"/>
    <w:semiHidden/>
    <w:unhideWhenUsed/>
    <w:rsid w:val="0043271B"/>
    <w:pPr>
      <w:ind w:left="720" w:hanging="180"/>
    </w:pPr>
  </w:style>
  <w:style w:type="paragraph" w:styleId="Index5">
    <w:name w:val="index 5"/>
    <w:basedOn w:val="Normal"/>
    <w:next w:val="Normal"/>
    <w:autoRedefine/>
    <w:uiPriority w:val="99"/>
    <w:semiHidden/>
    <w:unhideWhenUsed/>
    <w:rsid w:val="0043271B"/>
    <w:pPr>
      <w:ind w:left="900" w:hanging="180"/>
    </w:pPr>
  </w:style>
  <w:style w:type="paragraph" w:styleId="Index6">
    <w:name w:val="index 6"/>
    <w:basedOn w:val="Normal"/>
    <w:next w:val="Normal"/>
    <w:autoRedefine/>
    <w:uiPriority w:val="99"/>
    <w:semiHidden/>
    <w:unhideWhenUsed/>
    <w:rsid w:val="0043271B"/>
    <w:pPr>
      <w:ind w:left="1080" w:hanging="180"/>
    </w:pPr>
  </w:style>
  <w:style w:type="paragraph" w:styleId="Index7">
    <w:name w:val="index 7"/>
    <w:basedOn w:val="Normal"/>
    <w:next w:val="Normal"/>
    <w:autoRedefine/>
    <w:uiPriority w:val="99"/>
    <w:semiHidden/>
    <w:unhideWhenUsed/>
    <w:rsid w:val="0043271B"/>
    <w:pPr>
      <w:ind w:left="1260" w:hanging="180"/>
    </w:pPr>
  </w:style>
  <w:style w:type="paragraph" w:styleId="Index8">
    <w:name w:val="index 8"/>
    <w:basedOn w:val="Normal"/>
    <w:next w:val="Normal"/>
    <w:autoRedefine/>
    <w:uiPriority w:val="99"/>
    <w:semiHidden/>
    <w:unhideWhenUsed/>
    <w:rsid w:val="0043271B"/>
    <w:pPr>
      <w:ind w:left="1440" w:hanging="180"/>
    </w:pPr>
  </w:style>
  <w:style w:type="paragraph" w:styleId="Index9">
    <w:name w:val="index 9"/>
    <w:basedOn w:val="Normal"/>
    <w:next w:val="Normal"/>
    <w:autoRedefine/>
    <w:uiPriority w:val="99"/>
    <w:semiHidden/>
    <w:unhideWhenUsed/>
    <w:rsid w:val="0043271B"/>
    <w:pPr>
      <w:ind w:left="1620" w:hanging="180"/>
    </w:pPr>
  </w:style>
  <w:style w:type="paragraph" w:styleId="IndexHeading">
    <w:name w:val="index heading"/>
    <w:basedOn w:val="Normal"/>
    <w:next w:val="Index1"/>
    <w:uiPriority w:val="99"/>
    <w:semiHidden/>
    <w:unhideWhenUsed/>
    <w:rsid w:val="0043271B"/>
    <w:rPr>
      <w:rFonts w:asciiTheme="majorHAnsi" w:eastAsiaTheme="majorEastAsia" w:hAnsiTheme="majorHAnsi" w:cstheme="majorBidi"/>
      <w:b/>
      <w:bCs/>
    </w:rPr>
  </w:style>
  <w:style w:type="table" w:styleId="LightGrid">
    <w:name w:val="Light Grid"/>
    <w:basedOn w:val="TableNormal"/>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99"/>
    <w:semiHidden/>
    <w:unhideWhenUsed/>
    <w:rsid w:val="0043271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43271B"/>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43271B"/>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43271B"/>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43271B"/>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43271B"/>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43271B"/>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43271B"/>
    <w:rPr>
      <w:sz w:val="22"/>
    </w:rPr>
  </w:style>
  <w:style w:type="paragraph" w:styleId="List">
    <w:name w:val="List"/>
    <w:basedOn w:val="Normal"/>
    <w:uiPriority w:val="99"/>
    <w:semiHidden/>
    <w:unhideWhenUsed/>
    <w:rsid w:val="0043271B"/>
    <w:pPr>
      <w:ind w:left="283" w:hanging="283"/>
      <w:contextualSpacing/>
    </w:pPr>
  </w:style>
  <w:style w:type="paragraph" w:styleId="List2">
    <w:name w:val="List 2"/>
    <w:basedOn w:val="Normal"/>
    <w:uiPriority w:val="99"/>
    <w:semiHidden/>
    <w:unhideWhenUsed/>
    <w:rsid w:val="0043271B"/>
    <w:pPr>
      <w:ind w:left="566" w:hanging="283"/>
      <w:contextualSpacing/>
    </w:pPr>
  </w:style>
  <w:style w:type="paragraph" w:styleId="List3">
    <w:name w:val="List 3"/>
    <w:basedOn w:val="Normal"/>
    <w:uiPriority w:val="99"/>
    <w:semiHidden/>
    <w:unhideWhenUsed/>
    <w:rsid w:val="0043271B"/>
    <w:pPr>
      <w:ind w:left="849" w:hanging="283"/>
      <w:contextualSpacing/>
    </w:pPr>
  </w:style>
  <w:style w:type="paragraph" w:styleId="List4">
    <w:name w:val="List 4"/>
    <w:basedOn w:val="Normal"/>
    <w:uiPriority w:val="99"/>
    <w:semiHidden/>
    <w:unhideWhenUsed/>
    <w:rsid w:val="0043271B"/>
    <w:pPr>
      <w:ind w:left="1132" w:hanging="283"/>
      <w:contextualSpacing/>
    </w:pPr>
  </w:style>
  <w:style w:type="paragraph" w:styleId="List5">
    <w:name w:val="List 5"/>
    <w:basedOn w:val="Normal"/>
    <w:uiPriority w:val="99"/>
    <w:semiHidden/>
    <w:unhideWhenUsed/>
    <w:rsid w:val="0043271B"/>
    <w:pPr>
      <w:ind w:left="1415" w:hanging="283"/>
      <w:contextualSpacing/>
    </w:pPr>
  </w:style>
  <w:style w:type="paragraph" w:styleId="ListBullet3">
    <w:name w:val="List Bullet 3"/>
    <w:basedOn w:val="Normal"/>
    <w:uiPriority w:val="99"/>
    <w:semiHidden/>
    <w:unhideWhenUsed/>
    <w:rsid w:val="0043271B"/>
    <w:pPr>
      <w:numPr>
        <w:numId w:val="5"/>
      </w:numPr>
      <w:contextualSpacing/>
    </w:pPr>
  </w:style>
  <w:style w:type="paragraph" w:styleId="ListBullet4">
    <w:name w:val="List Bullet 4"/>
    <w:basedOn w:val="Normal"/>
    <w:uiPriority w:val="99"/>
    <w:semiHidden/>
    <w:unhideWhenUsed/>
    <w:rsid w:val="0043271B"/>
    <w:pPr>
      <w:numPr>
        <w:numId w:val="6"/>
      </w:numPr>
      <w:contextualSpacing/>
    </w:pPr>
  </w:style>
  <w:style w:type="paragraph" w:styleId="ListBullet5">
    <w:name w:val="List Bullet 5"/>
    <w:basedOn w:val="Normal"/>
    <w:uiPriority w:val="99"/>
    <w:semiHidden/>
    <w:unhideWhenUsed/>
    <w:rsid w:val="0043271B"/>
    <w:pPr>
      <w:numPr>
        <w:numId w:val="7"/>
      </w:numPr>
      <w:contextualSpacing/>
    </w:pPr>
  </w:style>
  <w:style w:type="paragraph" w:styleId="ListContinue3">
    <w:name w:val="List Continue 3"/>
    <w:basedOn w:val="Normal"/>
    <w:uiPriority w:val="99"/>
    <w:semiHidden/>
    <w:unhideWhenUsed/>
    <w:rsid w:val="0043271B"/>
    <w:pPr>
      <w:spacing w:after="120"/>
      <w:ind w:left="849"/>
      <w:contextualSpacing/>
    </w:pPr>
  </w:style>
  <w:style w:type="paragraph" w:styleId="ListContinue4">
    <w:name w:val="List Continue 4"/>
    <w:basedOn w:val="Normal"/>
    <w:uiPriority w:val="99"/>
    <w:semiHidden/>
    <w:unhideWhenUsed/>
    <w:rsid w:val="0043271B"/>
    <w:pPr>
      <w:spacing w:after="120"/>
      <w:ind w:left="1132"/>
      <w:contextualSpacing/>
    </w:pPr>
  </w:style>
  <w:style w:type="paragraph" w:styleId="ListContinue5">
    <w:name w:val="List Continue 5"/>
    <w:basedOn w:val="Normal"/>
    <w:uiPriority w:val="99"/>
    <w:semiHidden/>
    <w:unhideWhenUsed/>
    <w:rsid w:val="0043271B"/>
    <w:pPr>
      <w:spacing w:after="120"/>
      <w:ind w:left="1415"/>
      <w:contextualSpacing/>
    </w:pPr>
  </w:style>
  <w:style w:type="paragraph" w:styleId="ListNumber3">
    <w:name w:val="List Number 3"/>
    <w:basedOn w:val="Normal"/>
    <w:uiPriority w:val="99"/>
    <w:semiHidden/>
    <w:unhideWhenUsed/>
    <w:rsid w:val="0043271B"/>
    <w:pPr>
      <w:numPr>
        <w:numId w:val="8"/>
      </w:numPr>
      <w:contextualSpacing/>
    </w:pPr>
  </w:style>
  <w:style w:type="paragraph" w:styleId="ListNumber4">
    <w:name w:val="List Number 4"/>
    <w:basedOn w:val="Normal"/>
    <w:uiPriority w:val="99"/>
    <w:semiHidden/>
    <w:unhideWhenUsed/>
    <w:rsid w:val="0043271B"/>
    <w:pPr>
      <w:numPr>
        <w:numId w:val="9"/>
      </w:numPr>
      <w:contextualSpacing/>
    </w:pPr>
  </w:style>
  <w:style w:type="paragraph" w:styleId="ListNumber5">
    <w:name w:val="List Number 5"/>
    <w:basedOn w:val="Normal"/>
    <w:uiPriority w:val="99"/>
    <w:semiHidden/>
    <w:unhideWhenUsed/>
    <w:rsid w:val="0043271B"/>
    <w:pPr>
      <w:numPr>
        <w:numId w:val="10"/>
      </w:numPr>
      <w:contextualSpacing/>
    </w:pPr>
  </w:style>
  <w:style w:type="table" w:styleId="ListTable1Light">
    <w:name w:val="List Table 1 Light"/>
    <w:basedOn w:val="TableNormal"/>
    <w:uiPriority w:val="46"/>
    <w:rsid w:val="0043271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43271B"/>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43271B"/>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43271B"/>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43271B"/>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43271B"/>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43271B"/>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43271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3271B"/>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43271B"/>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43271B"/>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43271B"/>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43271B"/>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43271B"/>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43271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3271B"/>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43271B"/>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43271B"/>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43271B"/>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43271B"/>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43271B"/>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43271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3271B"/>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3271B"/>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3271B"/>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3271B"/>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3271B"/>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3271B"/>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3271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43271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3271B"/>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3271B"/>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3271B"/>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3271B"/>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3271B"/>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3271B"/>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4327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croTextChar">
    <w:name w:val="Macro Text Char"/>
    <w:basedOn w:val="DefaultParagraphFont"/>
    <w:link w:val="MacroText"/>
    <w:uiPriority w:val="99"/>
    <w:semiHidden/>
    <w:rsid w:val="0043271B"/>
    <w:rPr>
      <w:rFonts w:ascii="Consolas" w:hAnsi="Consolas"/>
      <w:spacing w:val="8"/>
      <w:sz w:val="22"/>
      <w:szCs w:val="20"/>
    </w:rPr>
  </w:style>
  <w:style w:type="table" w:styleId="MediumGrid1">
    <w:name w:val="Medium Grid 1"/>
    <w:basedOn w:val="TableNormal"/>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99"/>
    <w:semiHidden/>
    <w:unhideWhenUsed/>
    <w:rsid w:val="0043271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43271B"/>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43271B"/>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43271B"/>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43271B"/>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43271B"/>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43271B"/>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43271B"/>
    <w:rPr>
      <w:color w:val="2B579A"/>
      <w:sz w:val="22"/>
      <w:shd w:val="clear" w:color="auto" w:fill="E6E6E6"/>
    </w:rPr>
  </w:style>
  <w:style w:type="paragraph" w:styleId="MessageHeader">
    <w:name w:val="Message Header"/>
    <w:basedOn w:val="Normal"/>
    <w:link w:val="MessageHeaderChar"/>
    <w:uiPriority w:val="99"/>
    <w:semiHidden/>
    <w:unhideWhenUsed/>
    <w:rsid w:val="0043271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3271B"/>
    <w:rPr>
      <w:rFonts w:asciiTheme="majorHAnsi" w:eastAsiaTheme="majorEastAsia" w:hAnsiTheme="majorHAnsi" w:cstheme="majorBidi"/>
      <w:spacing w:val="8"/>
      <w:sz w:val="24"/>
      <w:szCs w:val="24"/>
      <w:shd w:val="pct20" w:color="auto" w:fill="auto"/>
    </w:rPr>
  </w:style>
  <w:style w:type="paragraph" w:styleId="NoSpacing">
    <w:name w:val="No Spacing"/>
    <w:uiPriority w:val="99"/>
    <w:semiHidden/>
    <w:unhideWhenUsed/>
    <w:rsid w:val="0043271B"/>
    <w:pPr>
      <w:spacing w:after="0"/>
    </w:pPr>
    <w:rPr>
      <w:spacing w:val="8"/>
    </w:rPr>
  </w:style>
  <w:style w:type="paragraph" w:styleId="NormalWeb">
    <w:name w:val="Normal (Web)"/>
    <w:basedOn w:val="Normal"/>
    <w:uiPriority w:val="99"/>
    <w:semiHidden/>
    <w:unhideWhenUsed/>
    <w:rsid w:val="0043271B"/>
    <w:rPr>
      <w:rFonts w:ascii="Times New Roman" w:hAnsi="Times New Roman" w:cs="Times New Roman"/>
      <w:sz w:val="24"/>
      <w:szCs w:val="24"/>
    </w:rPr>
  </w:style>
  <w:style w:type="paragraph" w:styleId="NormalIndent">
    <w:name w:val="Normal Indent"/>
    <w:basedOn w:val="Normal"/>
    <w:uiPriority w:val="99"/>
    <w:semiHidden/>
    <w:unhideWhenUsed/>
    <w:qFormat/>
    <w:rsid w:val="0043271B"/>
    <w:pPr>
      <w:ind w:left="720"/>
    </w:pPr>
  </w:style>
  <w:style w:type="paragraph" w:styleId="NoteHeading">
    <w:name w:val="Note Heading"/>
    <w:basedOn w:val="Normal"/>
    <w:next w:val="Normal"/>
    <w:link w:val="NoteHeadingChar"/>
    <w:uiPriority w:val="99"/>
    <w:semiHidden/>
    <w:unhideWhenUsed/>
    <w:rsid w:val="0043271B"/>
  </w:style>
  <w:style w:type="character" w:customStyle="1" w:styleId="NoteHeadingChar">
    <w:name w:val="Note Heading Char"/>
    <w:basedOn w:val="DefaultParagraphFont"/>
    <w:link w:val="NoteHeading"/>
    <w:uiPriority w:val="99"/>
    <w:semiHidden/>
    <w:rsid w:val="0043271B"/>
    <w:rPr>
      <w:spacing w:val="8"/>
      <w:sz w:val="22"/>
    </w:rPr>
  </w:style>
  <w:style w:type="character" w:styleId="PageNumber">
    <w:name w:val="page number"/>
    <w:basedOn w:val="DefaultParagraphFont"/>
    <w:uiPriority w:val="99"/>
    <w:semiHidden/>
    <w:unhideWhenUsed/>
    <w:rsid w:val="0043271B"/>
    <w:rPr>
      <w:sz w:val="22"/>
    </w:rPr>
  </w:style>
  <w:style w:type="table" w:styleId="PlainTable1">
    <w:name w:val="Plain Table 1"/>
    <w:basedOn w:val="TableNormal"/>
    <w:uiPriority w:val="41"/>
    <w:rsid w:val="0043271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327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Minutes">
    <w:name w:val="Minutes"/>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PlainTable4">
    <w:name w:val="Plain Table 4"/>
    <w:basedOn w:val="TableNormal"/>
    <w:uiPriority w:val="44"/>
    <w:rsid w:val="0043271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3271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43271B"/>
    <w:rPr>
      <w:rFonts w:ascii="Consolas" w:hAnsi="Consolas"/>
      <w:szCs w:val="21"/>
    </w:rPr>
  </w:style>
  <w:style w:type="character" w:customStyle="1" w:styleId="PlainTextChar">
    <w:name w:val="Plain Text Char"/>
    <w:basedOn w:val="DefaultParagraphFont"/>
    <w:link w:val="PlainText"/>
    <w:uiPriority w:val="99"/>
    <w:semiHidden/>
    <w:rsid w:val="0043271B"/>
    <w:rPr>
      <w:rFonts w:ascii="Consolas" w:hAnsi="Consolas"/>
      <w:spacing w:val="8"/>
      <w:sz w:val="22"/>
      <w:szCs w:val="21"/>
    </w:rPr>
  </w:style>
  <w:style w:type="paragraph" w:styleId="Salutation">
    <w:name w:val="Salutation"/>
    <w:basedOn w:val="Normal"/>
    <w:next w:val="Normal"/>
    <w:link w:val="SalutationChar"/>
    <w:uiPriority w:val="99"/>
    <w:semiHidden/>
    <w:unhideWhenUsed/>
    <w:rsid w:val="0043271B"/>
  </w:style>
  <w:style w:type="character" w:customStyle="1" w:styleId="SalutationChar">
    <w:name w:val="Salutation Char"/>
    <w:basedOn w:val="DefaultParagraphFont"/>
    <w:link w:val="Salutation"/>
    <w:uiPriority w:val="99"/>
    <w:semiHidden/>
    <w:rsid w:val="0043271B"/>
    <w:rPr>
      <w:spacing w:val="8"/>
      <w:sz w:val="22"/>
    </w:rPr>
  </w:style>
  <w:style w:type="paragraph" w:styleId="Signature">
    <w:name w:val="Signature"/>
    <w:basedOn w:val="Normal"/>
    <w:link w:val="SignatureChar"/>
    <w:uiPriority w:val="99"/>
    <w:semiHidden/>
    <w:unhideWhenUsed/>
    <w:rsid w:val="0043271B"/>
    <w:pPr>
      <w:ind w:left="4252"/>
    </w:pPr>
  </w:style>
  <w:style w:type="character" w:customStyle="1" w:styleId="SignatureChar">
    <w:name w:val="Signature Char"/>
    <w:basedOn w:val="DefaultParagraphFont"/>
    <w:link w:val="Signature"/>
    <w:uiPriority w:val="99"/>
    <w:semiHidden/>
    <w:rsid w:val="0043271B"/>
    <w:rPr>
      <w:spacing w:val="8"/>
      <w:sz w:val="22"/>
    </w:rPr>
  </w:style>
  <w:style w:type="character" w:styleId="SmartHyperlink">
    <w:name w:val="Smart Hyperlink"/>
    <w:basedOn w:val="DefaultParagraphFont"/>
    <w:uiPriority w:val="99"/>
    <w:semiHidden/>
    <w:unhideWhenUsed/>
    <w:rsid w:val="0043271B"/>
    <w:rPr>
      <w:sz w:val="22"/>
      <w:u w:val="dotted"/>
    </w:rPr>
  </w:style>
  <w:style w:type="table" w:styleId="Table3Deffects1">
    <w:name w:val="Table 3D effects 1"/>
    <w:basedOn w:val="TableNormal"/>
    <w:uiPriority w:val="99"/>
    <w:semiHidden/>
    <w:unhideWhenUsed/>
    <w:rsid w:val="0043271B"/>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3271B"/>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3271B"/>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3271B"/>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3271B"/>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3271B"/>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3271B"/>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3271B"/>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3271B"/>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3271B"/>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3271B"/>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3271B"/>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3271B"/>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3271B"/>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3271B"/>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3271B"/>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3271B"/>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3271B"/>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3271B"/>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3271B"/>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43271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43271B"/>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3271B"/>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3271B"/>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3271B"/>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43271B"/>
    <w:pPr>
      <w:ind w:left="220" w:hanging="220"/>
    </w:pPr>
  </w:style>
  <w:style w:type="paragraph" w:styleId="TableofFigures">
    <w:name w:val="table of figures"/>
    <w:basedOn w:val="Normal"/>
    <w:next w:val="Normal"/>
    <w:uiPriority w:val="99"/>
    <w:semiHidden/>
    <w:unhideWhenUsed/>
    <w:rsid w:val="0043271B"/>
  </w:style>
  <w:style w:type="table" w:styleId="TableProfessional">
    <w:name w:val="Table Professional"/>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3271B"/>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3271B"/>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3271B"/>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3271B"/>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3271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43271B"/>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3271B"/>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3271B"/>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43271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99"/>
    <w:semiHidden/>
    <w:unhideWhenUsed/>
    <w:rsid w:val="0043271B"/>
    <w:pPr>
      <w:spacing w:after="100"/>
    </w:pPr>
  </w:style>
  <w:style w:type="paragraph" w:styleId="TOC2">
    <w:name w:val="toc 2"/>
    <w:basedOn w:val="Normal"/>
    <w:next w:val="Normal"/>
    <w:autoRedefine/>
    <w:uiPriority w:val="99"/>
    <w:semiHidden/>
    <w:unhideWhenUsed/>
    <w:rsid w:val="0043271B"/>
    <w:pPr>
      <w:spacing w:after="100"/>
      <w:ind w:left="220"/>
    </w:pPr>
  </w:style>
  <w:style w:type="paragraph" w:styleId="TOC3">
    <w:name w:val="toc 3"/>
    <w:basedOn w:val="Normal"/>
    <w:next w:val="Normal"/>
    <w:autoRedefine/>
    <w:uiPriority w:val="99"/>
    <w:semiHidden/>
    <w:unhideWhenUsed/>
    <w:rsid w:val="0043271B"/>
    <w:pPr>
      <w:spacing w:after="100"/>
      <w:ind w:left="440"/>
    </w:pPr>
  </w:style>
  <w:style w:type="paragraph" w:styleId="TOC4">
    <w:name w:val="toc 4"/>
    <w:basedOn w:val="Normal"/>
    <w:next w:val="Normal"/>
    <w:autoRedefine/>
    <w:uiPriority w:val="99"/>
    <w:semiHidden/>
    <w:unhideWhenUsed/>
    <w:rsid w:val="0043271B"/>
    <w:pPr>
      <w:spacing w:after="100"/>
      <w:ind w:left="660"/>
    </w:pPr>
  </w:style>
  <w:style w:type="paragraph" w:styleId="TOC5">
    <w:name w:val="toc 5"/>
    <w:basedOn w:val="Normal"/>
    <w:next w:val="Normal"/>
    <w:autoRedefine/>
    <w:uiPriority w:val="99"/>
    <w:semiHidden/>
    <w:unhideWhenUsed/>
    <w:rsid w:val="0043271B"/>
    <w:pPr>
      <w:spacing w:after="100"/>
      <w:ind w:left="880"/>
    </w:pPr>
  </w:style>
  <w:style w:type="paragraph" w:styleId="TOC6">
    <w:name w:val="toc 6"/>
    <w:basedOn w:val="Normal"/>
    <w:next w:val="Normal"/>
    <w:autoRedefine/>
    <w:uiPriority w:val="99"/>
    <w:semiHidden/>
    <w:unhideWhenUsed/>
    <w:rsid w:val="0043271B"/>
    <w:pPr>
      <w:spacing w:after="100"/>
      <w:ind w:left="1100"/>
    </w:pPr>
  </w:style>
  <w:style w:type="paragraph" w:styleId="TOC7">
    <w:name w:val="toc 7"/>
    <w:basedOn w:val="Normal"/>
    <w:next w:val="Normal"/>
    <w:autoRedefine/>
    <w:uiPriority w:val="99"/>
    <w:semiHidden/>
    <w:unhideWhenUsed/>
    <w:rsid w:val="0043271B"/>
    <w:pPr>
      <w:spacing w:after="100"/>
      <w:ind w:left="1320"/>
    </w:pPr>
  </w:style>
  <w:style w:type="paragraph" w:styleId="TOC8">
    <w:name w:val="toc 8"/>
    <w:basedOn w:val="Normal"/>
    <w:next w:val="Normal"/>
    <w:autoRedefine/>
    <w:uiPriority w:val="99"/>
    <w:semiHidden/>
    <w:unhideWhenUsed/>
    <w:rsid w:val="0043271B"/>
    <w:pPr>
      <w:spacing w:after="100"/>
      <w:ind w:left="1540"/>
    </w:pPr>
  </w:style>
  <w:style w:type="paragraph" w:styleId="TOC9">
    <w:name w:val="toc 9"/>
    <w:basedOn w:val="Normal"/>
    <w:next w:val="Normal"/>
    <w:autoRedefine/>
    <w:uiPriority w:val="99"/>
    <w:semiHidden/>
    <w:unhideWhenUsed/>
    <w:rsid w:val="0043271B"/>
    <w:pPr>
      <w:spacing w:after="100"/>
      <w:ind w:left="1760"/>
    </w:pPr>
  </w:style>
  <w:style w:type="paragraph" w:styleId="TOCHeading">
    <w:name w:val="TOC Heading"/>
    <w:basedOn w:val="Heading1"/>
    <w:next w:val="Normal"/>
    <w:uiPriority w:val="39"/>
    <w:semiHidden/>
    <w:unhideWhenUsed/>
    <w:qFormat/>
    <w:rsid w:val="0043271B"/>
    <w:pPr>
      <w:keepNext/>
      <w:keepLines/>
      <w:spacing w:before="240"/>
      <w:outlineLvl w:val="9"/>
    </w:pPr>
    <w:rPr>
      <w:rFonts w:asciiTheme="majorHAnsi" w:eastAsiaTheme="majorEastAsia" w:hAnsiTheme="majorHAnsi" w:cstheme="majorBidi"/>
      <w:b w:val="0"/>
      <w:color w:val="365F91" w:themeColor="accent1" w:themeShade="BF"/>
      <w:sz w:val="32"/>
      <w:szCs w:val="32"/>
    </w:rPr>
  </w:style>
  <w:style w:type="character" w:styleId="UnresolvedMention">
    <w:name w:val="Unresolved Mention"/>
    <w:basedOn w:val="DefaultParagraphFont"/>
    <w:uiPriority w:val="99"/>
    <w:semiHidden/>
    <w:unhideWhenUsed/>
    <w:rsid w:val="00A57407"/>
    <w:rPr>
      <w:color w:val="595959" w:themeColor="text1" w:themeTint="A6"/>
      <w:sz w:val="22"/>
      <w:shd w:val="clear" w:color="auto" w:fill="E6E6E6"/>
    </w:rPr>
  </w:style>
  <w:style w:type="table" w:customStyle="1" w:styleId="Minutes-light">
    <w:name w:val="Minutes - light"/>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Minutes-dark">
    <w:name w:val="Minutes - dark"/>
    <w:basedOn w:val="TableNormal"/>
    <w:uiPriority w:val="99"/>
    <w:rsid w:val="00195D08"/>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Normal"/>
    <w:uiPriority w:val="3"/>
    <w:semiHidden/>
    <w:qFormat/>
    <w:rsid w:val="00073AED"/>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eEmphasis">
    <w:name w:val="Intense Emphasis"/>
    <w:basedOn w:val="DefaultParagraphFont"/>
    <w:uiPriority w:val="21"/>
    <w:semiHidden/>
    <w:rsid w:val="00073AED"/>
    <w:rPr>
      <w:i/>
      <w:iCs/>
      <w:color w:val="1F497D" w:themeColor="text2"/>
    </w:rPr>
  </w:style>
  <w:style w:type="paragraph" w:styleId="IntenseQuote">
    <w:name w:val="Intense Quote"/>
    <w:basedOn w:val="Normal"/>
    <w:next w:val="Normal"/>
    <w:link w:val="IntenseQuoteChar"/>
    <w:uiPriority w:val="30"/>
    <w:semiHidden/>
    <w:qFormat/>
    <w:rsid w:val="00073AED"/>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eQuoteChar">
    <w:name w:val="Intense Quote Char"/>
    <w:basedOn w:val="DefaultParagraphFont"/>
    <w:link w:val="IntenseQuote"/>
    <w:uiPriority w:val="30"/>
    <w:semiHidden/>
    <w:rsid w:val="00BA26A6"/>
    <w:rPr>
      <w:i/>
      <w:iCs/>
      <w:color w:val="1F497D" w:themeColor="text2"/>
      <w:spacing w:val="8"/>
    </w:rPr>
  </w:style>
  <w:style w:type="character" w:styleId="IntenseReference">
    <w:name w:val="Intense Reference"/>
    <w:basedOn w:val="DefaultParagraphFont"/>
    <w:uiPriority w:val="32"/>
    <w:semiHidden/>
    <w:rsid w:val="00073AED"/>
    <w:rPr>
      <w:b/>
      <w:bCs/>
      <w:caps w:val="0"/>
      <w:smallCaps/>
      <w:color w:val="1F497D" w:themeColor="text2"/>
      <w:spacing w:val="5"/>
    </w:rPr>
  </w:style>
  <w:style w:type="table" w:styleId="PlainTable3">
    <w:name w:val="Plain Table 3"/>
    <w:basedOn w:val="TableNormal"/>
    <w:uiPriority w:val="43"/>
    <w:rsid w:val="002A58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ck\AppData\Roaming\Microsoft\Templates\Elegant%20meeting%20minutes%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B94D507888A4B8397B4D2886E8BDC17"/>
        <w:category>
          <w:name w:val="General"/>
          <w:gallery w:val="placeholder"/>
        </w:category>
        <w:types>
          <w:type w:val="bbPlcHdr"/>
        </w:types>
        <w:behaviors>
          <w:behavior w:val="content"/>
        </w:behaviors>
        <w:guid w:val="{0698B841-3FA9-4BD1-9948-7E42B928480C}"/>
      </w:docPartPr>
      <w:docPartBody>
        <w:p w:rsidR="00EA1E68" w:rsidRDefault="001973D5">
          <w:pPr>
            <w:pStyle w:val="5B94D507888A4B8397B4D2886E8BDC17"/>
          </w:pPr>
          <w:r w:rsidRPr="00410239">
            <w:t>Time allotted</w:t>
          </w:r>
        </w:p>
      </w:docPartBody>
    </w:docPart>
    <w:docPart>
      <w:docPartPr>
        <w:name w:val="D5B995B4BE1444A78A679249FA643017"/>
        <w:category>
          <w:name w:val="General"/>
          <w:gallery w:val="placeholder"/>
        </w:category>
        <w:types>
          <w:type w:val="bbPlcHdr"/>
        </w:types>
        <w:behaviors>
          <w:behavior w:val="content"/>
        </w:behaviors>
        <w:guid w:val="{AA426EDE-EDA8-47B6-9359-1FAA87CDAE98}"/>
      </w:docPartPr>
      <w:docPartBody>
        <w:p w:rsidR="00EA1E68" w:rsidRDefault="001973D5">
          <w:pPr>
            <w:pStyle w:val="D5B995B4BE1444A78A679249FA643017"/>
          </w:pPr>
          <w:r w:rsidRPr="00195D08">
            <w:t>Discussion</w:t>
          </w:r>
        </w:p>
      </w:docPartBody>
    </w:docPart>
    <w:docPart>
      <w:docPartPr>
        <w:name w:val="48C69BA00E7D41B08DDFE6E418150FFC"/>
        <w:category>
          <w:name w:val="General"/>
          <w:gallery w:val="placeholder"/>
        </w:category>
        <w:types>
          <w:type w:val="bbPlcHdr"/>
        </w:types>
        <w:behaviors>
          <w:behavior w:val="content"/>
        </w:behaviors>
        <w:guid w:val="{8D04EE99-AA4E-4150-A8ED-A14CE580BCE8}"/>
      </w:docPartPr>
      <w:docPartBody>
        <w:p w:rsidR="00EA1E68" w:rsidRDefault="001973D5">
          <w:pPr>
            <w:pStyle w:val="48C69BA00E7D41B08DDFE6E418150FFC"/>
          </w:pPr>
          <w:r w:rsidRPr="00195D08">
            <w:t>Conclusions</w:t>
          </w:r>
        </w:p>
      </w:docPartBody>
    </w:docPart>
    <w:docPart>
      <w:docPartPr>
        <w:name w:val="C9D58749BC6E4537B966F1B1806CE0A9"/>
        <w:category>
          <w:name w:val="General"/>
          <w:gallery w:val="placeholder"/>
        </w:category>
        <w:types>
          <w:type w:val="bbPlcHdr"/>
        </w:types>
        <w:behaviors>
          <w:behavior w:val="content"/>
        </w:behaviors>
        <w:guid w:val="{3D012C3A-EC5B-4869-9320-DED43774FB0B}"/>
      </w:docPartPr>
      <w:docPartBody>
        <w:p w:rsidR="003E6E9E" w:rsidRDefault="00AB7911" w:rsidP="00AB7911">
          <w:pPr>
            <w:pStyle w:val="C9D58749BC6E4537B966F1B1806CE0A9"/>
          </w:pPr>
          <w:r w:rsidRPr="00410239">
            <w:t>Time allotted</w:t>
          </w:r>
        </w:p>
      </w:docPartBody>
    </w:docPart>
    <w:docPart>
      <w:docPartPr>
        <w:name w:val="30C0BCDD939148418B3302AC7FAFCB04"/>
        <w:category>
          <w:name w:val="General"/>
          <w:gallery w:val="placeholder"/>
        </w:category>
        <w:types>
          <w:type w:val="bbPlcHdr"/>
        </w:types>
        <w:behaviors>
          <w:behavior w:val="content"/>
        </w:behaviors>
        <w:guid w:val="{790769B8-0418-4FA5-971F-501BFFD4ADD4}"/>
      </w:docPartPr>
      <w:docPartBody>
        <w:p w:rsidR="003E6E9E" w:rsidRDefault="00AB7911" w:rsidP="00AB7911">
          <w:pPr>
            <w:pStyle w:val="30C0BCDD939148418B3302AC7FAFCB04"/>
          </w:pPr>
          <w:r w:rsidRPr="00195D08">
            <w:t>Discussion</w:t>
          </w:r>
        </w:p>
      </w:docPartBody>
    </w:docPart>
    <w:docPart>
      <w:docPartPr>
        <w:name w:val="3B4A8946D03E465CB4873AF9493B9551"/>
        <w:category>
          <w:name w:val="General"/>
          <w:gallery w:val="placeholder"/>
        </w:category>
        <w:types>
          <w:type w:val="bbPlcHdr"/>
        </w:types>
        <w:behaviors>
          <w:behavior w:val="content"/>
        </w:behaviors>
        <w:guid w:val="{863BE439-E526-424C-A2F0-0FE2648C6A87}"/>
      </w:docPartPr>
      <w:docPartBody>
        <w:p w:rsidR="003E6E9E" w:rsidRDefault="00AB7911" w:rsidP="00AB7911">
          <w:pPr>
            <w:pStyle w:val="3B4A8946D03E465CB4873AF9493B9551"/>
          </w:pPr>
          <w:r w:rsidRPr="00195D08">
            <w:t>Conclusions</w:t>
          </w:r>
        </w:p>
      </w:docPartBody>
    </w:docPart>
    <w:docPart>
      <w:docPartPr>
        <w:name w:val="98559A1BE542448C8371CD0995C03D6C"/>
        <w:category>
          <w:name w:val="General"/>
          <w:gallery w:val="placeholder"/>
        </w:category>
        <w:types>
          <w:type w:val="bbPlcHdr"/>
        </w:types>
        <w:behaviors>
          <w:behavior w:val="content"/>
        </w:behaviors>
        <w:guid w:val="{9811F244-0E73-4D7D-B291-50E901806AF4}"/>
      </w:docPartPr>
      <w:docPartBody>
        <w:p w:rsidR="003E6E9E" w:rsidRDefault="00AB7911" w:rsidP="00AB7911">
          <w:pPr>
            <w:pStyle w:val="98559A1BE542448C8371CD0995C03D6C"/>
          </w:pPr>
          <w:r w:rsidRPr="00410239">
            <w:t>Time allotted</w:t>
          </w:r>
        </w:p>
      </w:docPartBody>
    </w:docPart>
    <w:docPart>
      <w:docPartPr>
        <w:name w:val="3874F69270BA4CE3840848DF69564B5C"/>
        <w:category>
          <w:name w:val="General"/>
          <w:gallery w:val="placeholder"/>
        </w:category>
        <w:types>
          <w:type w:val="bbPlcHdr"/>
        </w:types>
        <w:behaviors>
          <w:behavior w:val="content"/>
        </w:behaviors>
        <w:guid w:val="{3221B24A-49FC-4638-8285-0A566608D915}"/>
      </w:docPartPr>
      <w:docPartBody>
        <w:p w:rsidR="003E6E9E" w:rsidRDefault="00AB7911" w:rsidP="00AB7911">
          <w:pPr>
            <w:pStyle w:val="3874F69270BA4CE3840848DF69564B5C"/>
          </w:pPr>
          <w:r w:rsidRPr="00195D08">
            <w:t>Discussion</w:t>
          </w:r>
        </w:p>
      </w:docPartBody>
    </w:docPart>
    <w:docPart>
      <w:docPartPr>
        <w:name w:val="15799B06BFFC4ED89ED45E44C37FB6DE"/>
        <w:category>
          <w:name w:val="General"/>
          <w:gallery w:val="placeholder"/>
        </w:category>
        <w:types>
          <w:type w:val="bbPlcHdr"/>
        </w:types>
        <w:behaviors>
          <w:behavior w:val="content"/>
        </w:behaviors>
        <w:guid w:val="{B709A0FA-1D71-4F6A-8888-425692047AD0}"/>
      </w:docPartPr>
      <w:docPartBody>
        <w:p w:rsidR="003E6E9E" w:rsidRDefault="00AB7911" w:rsidP="00AB7911">
          <w:pPr>
            <w:pStyle w:val="15799B06BFFC4ED89ED45E44C37FB6DE"/>
          </w:pPr>
          <w:r w:rsidRPr="00195D08">
            <w:t>Conclusions</w:t>
          </w:r>
        </w:p>
      </w:docPartBody>
    </w:docPart>
    <w:docPart>
      <w:docPartPr>
        <w:name w:val="17E3ED62FEBA452A930F499B5F2949AA"/>
        <w:category>
          <w:name w:val="General"/>
          <w:gallery w:val="placeholder"/>
        </w:category>
        <w:types>
          <w:type w:val="bbPlcHdr"/>
        </w:types>
        <w:behaviors>
          <w:behavior w:val="content"/>
        </w:behaviors>
        <w:guid w:val="{953042D2-915D-494A-9C48-8D0FD1D66098}"/>
      </w:docPartPr>
      <w:docPartBody>
        <w:p w:rsidR="003E6E9E" w:rsidRDefault="00AB7911" w:rsidP="00AB7911">
          <w:pPr>
            <w:pStyle w:val="17E3ED62FEBA452A930F499B5F2949AA"/>
          </w:pPr>
          <w:r w:rsidRPr="00410239">
            <w:t>Time allotted</w:t>
          </w:r>
        </w:p>
      </w:docPartBody>
    </w:docPart>
    <w:docPart>
      <w:docPartPr>
        <w:name w:val="40A32911CF474D1AB50DF4D248774A9C"/>
        <w:category>
          <w:name w:val="General"/>
          <w:gallery w:val="placeholder"/>
        </w:category>
        <w:types>
          <w:type w:val="bbPlcHdr"/>
        </w:types>
        <w:behaviors>
          <w:behavior w:val="content"/>
        </w:behaviors>
        <w:guid w:val="{49EBB6DC-B839-4391-8C52-90270D6959EC}"/>
      </w:docPartPr>
      <w:docPartBody>
        <w:p w:rsidR="003E6E9E" w:rsidRDefault="00AB7911" w:rsidP="00AB7911">
          <w:pPr>
            <w:pStyle w:val="40A32911CF474D1AB50DF4D248774A9C"/>
          </w:pPr>
          <w:r w:rsidRPr="00195D08">
            <w:t>Discussion</w:t>
          </w:r>
        </w:p>
      </w:docPartBody>
    </w:docPart>
    <w:docPart>
      <w:docPartPr>
        <w:name w:val="F682590625A943A6903ABC7D296A9416"/>
        <w:category>
          <w:name w:val="General"/>
          <w:gallery w:val="placeholder"/>
        </w:category>
        <w:types>
          <w:type w:val="bbPlcHdr"/>
        </w:types>
        <w:behaviors>
          <w:behavior w:val="content"/>
        </w:behaviors>
        <w:guid w:val="{00559BE2-15AA-4396-9B0F-57F0668F3BCA}"/>
      </w:docPartPr>
      <w:docPartBody>
        <w:p w:rsidR="003E6E9E" w:rsidRDefault="00AB7911" w:rsidP="00AB7911">
          <w:pPr>
            <w:pStyle w:val="F682590625A943A6903ABC7D296A9416"/>
          </w:pPr>
          <w:r w:rsidRPr="00195D08">
            <w:t>Conclusions</w:t>
          </w:r>
        </w:p>
      </w:docPartBody>
    </w:docPart>
    <w:docPart>
      <w:docPartPr>
        <w:name w:val="C14B7620366B4437B02B5EC6F814CD2A"/>
        <w:category>
          <w:name w:val="General"/>
          <w:gallery w:val="placeholder"/>
        </w:category>
        <w:types>
          <w:type w:val="bbPlcHdr"/>
        </w:types>
        <w:behaviors>
          <w:behavior w:val="content"/>
        </w:behaviors>
        <w:guid w:val="{F1706328-9254-4D2A-883B-6EAB3C41538D}"/>
      </w:docPartPr>
      <w:docPartBody>
        <w:p w:rsidR="00000000" w:rsidRDefault="00E0531A" w:rsidP="00E0531A">
          <w:pPr>
            <w:pStyle w:val="C14B7620366B4437B02B5EC6F814CD2A"/>
          </w:pPr>
          <w:r w:rsidRPr="00410239">
            <w:t>Time allotted</w:t>
          </w:r>
        </w:p>
      </w:docPartBody>
    </w:docPart>
    <w:docPart>
      <w:docPartPr>
        <w:name w:val="91C44612819042E5B96165CAC9EC039A"/>
        <w:category>
          <w:name w:val="General"/>
          <w:gallery w:val="placeholder"/>
        </w:category>
        <w:types>
          <w:type w:val="bbPlcHdr"/>
        </w:types>
        <w:behaviors>
          <w:behavior w:val="content"/>
        </w:behaviors>
        <w:guid w:val="{0557141A-344B-4E7D-9573-0032D4AF0AB2}"/>
      </w:docPartPr>
      <w:docPartBody>
        <w:p w:rsidR="00000000" w:rsidRDefault="00E0531A" w:rsidP="00E0531A">
          <w:pPr>
            <w:pStyle w:val="91C44612819042E5B96165CAC9EC039A"/>
          </w:pPr>
          <w:r w:rsidRPr="00195D08">
            <w:t>Discussion</w:t>
          </w:r>
        </w:p>
      </w:docPartBody>
    </w:docPart>
    <w:docPart>
      <w:docPartPr>
        <w:name w:val="AC20C68472924C099223E450B90057DE"/>
        <w:category>
          <w:name w:val="General"/>
          <w:gallery w:val="placeholder"/>
        </w:category>
        <w:types>
          <w:type w:val="bbPlcHdr"/>
        </w:types>
        <w:behaviors>
          <w:behavior w:val="content"/>
        </w:behaviors>
        <w:guid w:val="{0363B12A-2B6D-4E0B-9A72-DB4A3B28FA30}"/>
      </w:docPartPr>
      <w:docPartBody>
        <w:p w:rsidR="00000000" w:rsidRDefault="00E0531A" w:rsidP="00E0531A">
          <w:pPr>
            <w:pStyle w:val="AC20C68472924C099223E450B90057DE"/>
          </w:pPr>
          <w:r w:rsidRPr="00195D08">
            <w:t>Conclusions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1FD"/>
    <w:rsid w:val="000561FD"/>
    <w:rsid w:val="001973D5"/>
    <w:rsid w:val="00315DDF"/>
    <w:rsid w:val="003E6E9E"/>
    <w:rsid w:val="005E6DD6"/>
    <w:rsid w:val="008D77D0"/>
    <w:rsid w:val="00AB7911"/>
    <w:rsid w:val="00C23335"/>
    <w:rsid w:val="00E0531A"/>
    <w:rsid w:val="00E9116D"/>
    <w:rsid w:val="00EA1E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BB5D0851BD42A1B9F3F9B9D720CB3E">
    <w:name w:val="34BB5D0851BD42A1B9F3F9B9D720CB3E"/>
  </w:style>
  <w:style w:type="paragraph" w:customStyle="1" w:styleId="108A9D764B2247EEB34D1EF0CC3449E7">
    <w:name w:val="108A9D764B2247EEB34D1EF0CC3449E7"/>
  </w:style>
  <w:style w:type="paragraph" w:customStyle="1" w:styleId="870E1C4AC9FD4B7AB7FCF516A9D024AE">
    <w:name w:val="870E1C4AC9FD4B7AB7FCF516A9D024AE"/>
  </w:style>
  <w:style w:type="paragraph" w:customStyle="1" w:styleId="485C293C674741EB924E98CD0684E3D1">
    <w:name w:val="485C293C674741EB924E98CD0684E3D1"/>
  </w:style>
  <w:style w:type="paragraph" w:customStyle="1" w:styleId="73346AA7C3174A19952067BDE87D85A5">
    <w:name w:val="73346AA7C3174A19952067BDE87D85A5"/>
  </w:style>
  <w:style w:type="paragraph" w:customStyle="1" w:styleId="3C2FFA2C54BF4DEE826E970470D0BDC7">
    <w:name w:val="3C2FFA2C54BF4DEE826E970470D0BDC7"/>
  </w:style>
  <w:style w:type="paragraph" w:customStyle="1" w:styleId="74B2D31AE3E44631A205A720420AFEA2">
    <w:name w:val="74B2D31AE3E44631A205A720420AFEA2"/>
  </w:style>
  <w:style w:type="paragraph" w:customStyle="1" w:styleId="BDCAC2F72E2A47F1A60CEDD424430572">
    <w:name w:val="BDCAC2F72E2A47F1A60CEDD424430572"/>
  </w:style>
  <w:style w:type="paragraph" w:customStyle="1" w:styleId="4323E0CFDBA64836A81AF773440BE8AE">
    <w:name w:val="4323E0CFDBA64836A81AF773440BE8AE"/>
  </w:style>
  <w:style w:type="paragraph" w:customStyle="1" w:styleId="ED0B4C9C7EED4A58BEFA5F50AE756CD2">
    <w:name w:val="ED0B4C9C7EED4A58BEFA5F50AE756CD2"/>
  </w:style>
  <w:style w:type="paragraph" w:customStyle="1" w:styleId="1FDAFD92BC8640F2A0F85A258904006B">
    <w:name w:val="1FDAFD92BC8640F2A0F85A258904006B"/>
  </w:style>
  <w:style w:type="paragraph" w:customStyle="1" w:styleId="760D5FE1576744A5AA178B1869064F90">
    <w:name w:val="760D5FE1576744A5AA178B1869064F90"/>
  </w:style>
  <w:style w:type="paragraph" w:customStyle="1" w:styleId="36FFA34F710F4548A2F18C57E4CC220C">
    <w:name w:val="36FFA34F710F4548A2F18C57E4CC220C"/>
  </w:style>
  <w:style w:type="paragraph" w:customStyle="1" w:styleId="C21A54D3F0BB4A1B89A418D7B7D4A319">
    <w:name w:val="C21A54D3F0BB4A1B89A418D7B7D4A319"/>
  </w:style>
  <w:style w:type="paragraph" w:customStyle="1" w:styleId="02A2637DD4CC4323A42B2B1BAC8A4910">
    <w:name w:val="02A2637DD4CC4323A42B2B1BAC8A4910"/>
  </w:style>
  <w:style w:type="paragraph" w:customStyle="1" w:styleId="42B8D253AA424060A431E6F40ADF5280">
    <w:name w:val="42B8D253AA424060A431E6F40ADF5280"/>
  </w:style>
  <w:style w:type="paragraph" w:customStyle="1" w:styleId="F49A5D5BC28A4447A0D0C5A9D034576D">
    <w:name w:val="F49A5D5BC28A4447A0D0C5A9D034576D"/>
  </w:style>
  <w:style w:type="paragraph" w:customStyle="1" w:styleId="5B94D507888A4B8397B4D2886E8BDC17">
    <w:name w:val="5B94D507888A4B8397B4D2886E8BDC17"/>
  </w:style>
  <w:style w:type="paragraph" w:customStyle="1" w:styleId="31F19C8F37DE465CBB7EC68FF7BAAA3E">
    <w:name w:val="31F19C8F37DE465CBB7EC68FF7BAAA3E"/>
  </w:style>
  <w:style w:type="paragraph" w:customStyle="1" w:styleId="D5B995B4BE1444A78A679249FA643017">
    <w:name w:val="D5B995B4BE1444A78A679249FA643017"/>
  </w:style>
  <w:style w:type="paragraph" w:customStyle="1" w:styleId="B07C2BFD468F45769F354F13A75A7E3A">
    <w:name w:val="B07C2BFD468F45769F354F13A75A7E3A"/>
  </w:style>
  <w:style w:type="paragraph" w:customStyle="1" w:styleId="48C69BA00E7D41B08DDFE6E418150FFC">
    <w:name w:val="48C69BA00E7D41B08DDFE6E418150FFC"/>
  </w:style>
  <w:style w:type="paragraph" w:customStyle="1" w:styleId="10107D6126324D129ED15225D9360639">
    <w:name w:val="10107D6126324D129ED15225D9360639"/>
  </w:style>
  <w:style w:type="paragraph" w:customStyle="1" w:styleId="6634E38DA0734FCABC0676CD886B191C">
    <w:name w:val="6634E38DA0734FCABC0676CD886B191C"/>
  </w:style>
  <w:style w:type="paragraph" w:customStyle="1" w:styleId="044A69EB1A4A4325AE26934CB6AB6F28">
    <w:name w:val="044A69EB1A4A4325AE26934CB6AB6F28"/>
  </w:style>
  <w:style w:type="paragraph" w:customStyle="1" w:styleId="F0BB50DE19694A43B9D4BAB972ACAD6F">
    <w:name w:val="F0BB50DE19694A43B9D4BAB972ACAD6F"/>
  </w:style>
  <w:style w:type="paragraph" w:customStyle="1" w:styleId="E88EA5E4FADB44D7B92074C8A27473B0">
    <w:name w:val="E88EA5E4FADB44D7B92074C8A27473B0"/>
  </w:style>
  <w:style w:type="paragraph" w:customStyle="1" w:styleId="1E5CF753679047A4815CD09F3A9F41A5">
    <w:name w:val="1E5CF753679047A4815CD09F3A9F41A5"/>
  </w:style>
  <w:style w:type="paragraph" w:customStyle="1" w:styleId="A6A1E055D0FA4719B4D81E1F2036EC65">
    <w:name w:val="A6A1E055D0FA4719B4D81E1F2036EC65"/>
  </w:style>
  <w:style w:type="paragraph" w:customStyle="1" w:styleId="3F2B1B38A08B42B981C41B93C0E1E5F7">
    <w:name w:val="3F2B1B38A08B42B981C41B93C0E1E5F7"/>
  </w:style>
  <w:style w:type="paragraph" w:customStyle="1" w:styleId="6EA250DE16884C91BC5F4D6B2409B539">
    <w:name w:val="6EA250DE16884C91BC5F4D6B2409B539"/>
  </w:style>
  <w:style w:type="paragraph" w:customStyle="1" w:styleId="B6AC44E147ED48F7B46A7B9D1446A0C9">
    <w:name w:val="B6AC44E147ED48F7B46A7B9D1446A0C9"/>
  </w:style>
  <w:style w:type="paragraph" w:customStyle="1" w:styleId="8F053867F0574EEFAA4E514BA8932648">
    <w:name w:val="8F053867F0574EEFAA4E514BA8932648"/>
  </w:style>
  <w:style w:type="paragraph" w:customStyle="1" w:styleId="BBCBC31EB4764E1084BD62894D3DD8FD">
    <w:name w:val="BBCBC31EB4764E1084BD62894D3DD8FD"/>
  </w:style>
  <w:style w:type="paragraph" w:customStyle="1" w:styleId="D6656DDB88184F8D99B251F517E74A84">
    <w:name w:val="D6656DDB88184F8D99B251F517E74A84"/>
  </w:style>
  <w:style w:type="paragraph" w:customStyle="1" w:styleId="BE88BDBD105B4FCEB378CE6E63F8CEDE">
    <w:name w:val="BE88BDBD105B4FCEB378CE6E63F8CEDE"/>
  </w:style>
  <w:style w:type="paragraph" w:customStyle="1" w:styleId="BAD6B65F020B4D2C973024D6ABBBE148">
    <w:name w:val="BAD6B65F020B4D2C973024D6ABBBE148"/>
  </w:style>
  <w:style w:type="paragraph" w:customStyle="1" w:styleId="9B7F1DCB329149F4AC13FB872714DD0E">
    <w:name w:val="9B7F1DCB329149F4AC13FB872714DD0E"/>
  </w:style>
  <w:style w:type="paragraph" w:customStyle="1" w:styleId="C310516E548C4F3DA8DDD79699E45973">
    <w:name w:val="C310516E548C4F3DA8DDD79699E45973"/>
  </w:style>
  <w:style w:type="paragraph" w:customStyle="1" w:styleId="60AC64655F7048CCAD8A6A7ED9944B4A">
    <w:name w:val="60AC64655F7048CCAD8A6A7ED9944B4A"/>
  </w:style>
  <w:style w:type="paragraph" w:customStyle="1" w:styleId="74EA3DF9DDF94A99A144C546F8380321">
    <w:name w:val="74EA3DF9DDF94A99A144C546F8380321"/>
  </w:style>
  <w:style w:type="paragraph" w:customStyle="1" w:styleId="30E8AD290EF2494A97E6285BDDB09148">
    <w:name w:val="30E8AD290EF2494A97E6285BDDB09148"/>
  </w:style>
  <w:style w:type="paragraph" w:customStyle="1" w:styleId="D1CC5C5E7F9D4D069C0492DD363168C0">
    <w:name w:val="D1CC5C5E7F9D4D069C0492DD363168C0"/>
  </w:style>
  <w:style w:type="paragraph" w:customStyle="1" w:styleId="15B0A6FBFFAA44EE91EC3E6744CD6C5C">
    <w:name w:val="15B0A6FBFFAA44EE91EC3E6744CD6C5C"/>
  </w:style>
  <w:style w:type="paragraph" w:customStyle="1" w:styleId="7D4BA5AA94D646B8BA788FD448CAE832">
    <w:name w:val="7D4BA5AA94D646B8BA788FD448CAE832"/>
  </w:style>
  <w:style w:type="paragraph" w:customStyle="1" w:styleId="121BAEF84DD841788B3FBFF92F41A16A">
    <w:name w:val="121BAEF84DD841788B3FBFF92F41A16A"/>
  </w:style>
  <w:style w:type="paragraph" w:customStyle="1" w:styleId="E05EAA6964F24A6BA71CEE12719EB922">
    <w:name w:val="E05EAA6964F24A6BA71CEE12719EB922"/>
  </w:style>
  <w:style w:type="paragraph" w:customStyle="1" w:styleId="0341FCD08AF64213A1358D8E4A3CABAD">
    <w:name w:val="0341FCD08AF64213A1358D8E4A3CABAD"/>
  </w:style>
  <w:style w:type="paragraph" w:customStyle="1" w:styleId="C52357948DE74B3B955E70F5729CCF06">
    <w:name w:val="C52357948DE74B3B955E70F5729CCF06"/>
  </w:style>
  <w:style w:type="paragraph" w:customStyle="1" w:styleId="E7AED8D3480443FDBA2CF648C805552E">
    <w:name w:val="E7AED8D3480443FDBA2CF648C805552E"/>
  </w:style>
  <w:style w:type="paragraph" w:customStyle="1" w:styleId="09CDE94DC1C040348F92617898EFA582">
    <w:name w:val="09CDE94DC1C040348F92617898EFA582"/>
  </w:style>
  <w:style w:type="paragraph" w:customStyle="1" w:styleId="F240E7723F4241A58174FE946AF3D9D9">
    <w:name w:val="F240E7723F4241A58174FE946AF3D9D9"/>
  </w:style>
  <w:style w:type="paragraph" w:customStyle="1" w:styleId="8AFA1D97763344AAA90BCEF92047B1F9">
    <w:name w:val="8AFA1D97763344AAA90BCEF92047B1F9"/>
  </w:style>
  <w:style w:type="paragraph" w:customStyle="1" w:styleId="DCFC671CB4C8417AA3A2627635FD64D5">
    <w:name w:val="DCFC671CB4C8417AA3A2627635FD64D5"/>
  </w:style>
  <w:style w:type="paragraph" w:customStyle="1" w:styleId="3E12C70E291845AB8BBB2BF583602A19">
    <w:name w:val="3E12C70E291845AB8BBB2BF583602A19"/>
  </w:style>
  <w:style w:type="paragraph" w:customStyle="1" w:styleId="ADF95C141D1D4323BEABB9B95AB1B8E6">
    <w:name w:val="ADF95C141D1D4323BEABB9B95AB1B8E6"/>
  </w:style>
  <w:style w:type="paragraph" w:customStyle="1" w:styleId="4E4C3C2F0CA645BE9B57AE9B301A19A6">
    <w:name w:val="4E4C3C2F0CA645BE9B57AE9B301A19A6"/>
  </w:style>
  <w:style w:type="paragraph" w:customStyle="1" w:styleId="79106D8A21EF465C8464ACDC1AFC6828">
    <w:name w:val="79106D8A21EF465C8464ACDC1AFC6828"/>
  </w:style>
  <w:style w:type="paragraph" w:customStyle="1" w:styleId="3CC3DDED82AE40159A6CCE0933C114F8">
    <w:name w:val="3CC3DDED82AE40159A6CCE0933C114F8"/>
  </w:style>
  <w:style w:type="paragraph" w:customStyle="1" w:styleId="820E9E94F9534848AA38045312E1C3CE">
    <w:name w:val="820E9E94F9534848AA38045312E1C3CE"/>
  </w:style>
  <w:style w:type="paragraph" w:customStyle="1" w:styleId="2535B95F4943486999C575B535B96137">
    <w:name w:val="2535B95F4943486999C575B535B96137"/>
  </w:style>
  <w:style w:type="paragraph" w:customStyle="1" w:styleId="7C354486FA2C4CD4A5078144E92C3EE2">
    <w:name w:val="7C354486FA2C4CD4A5078144E92C3EE2"/>
  </w:style>
  <w:style w:type="paragraph" w:customStyle="1" w:styleId="097F74046FE34E95B6F11103AB85FCA1">
    <w:name w:val="097F74046FE34E95B6F11103AB85FCA1"/>
  </w:style>
  <w:style w:type="paragraph" w:customStyle="1" w:styleId="D9E1F5CB2FA14D45896C41EA3E1CEC0B">
    <w:name w:val="D9E1F5CB2FA14D45896C41EA3E1CEC0B"/>
  </w:style>
  <w:style w:type="paragraph" w:customStyle="1" w:styleId="301E734283224D7DA050E454C68172F5">
    <w:name w:val="301E734283224D7DA050E454C68172F5"/>
    <w:rsid w:val="000561FD"/>
  </w:style>
  <w:style w:type="paragraph" w:customStyle="1" w:styleId="C3E6093284C044DD9F926D0FBCB16575">
    <w:name w:val="C3E6093284C044DD9F926D0FBCB16575"/>
    <w:rsid w:val="000561FD"/>
  </w:style>
  <w:style w:type="paragraph" w:customStyle="1" w:styleId="52BFC900D67C4EDC8B09CC0B0DEE98FD">
    <w:name w:val="52BFC900D67C4EDC8B09CC0B0DEE98FD"/>
    <w:rsid w:val="000561FD"/>
  </w:style>
  <w:style w:type="paragraph" w:customStyle="1" w:styleId="5CB15D9174974CE5BCD203DFB09A141F">
    <w:name w:val="5CB15D9174974CE5BCD203DFB09A141F"/>
    <w:rsid w:val="000561FD"/>
  </w:style>
  <w:style w:type="paragraph" w:customStyle="1" w:styleId="24888119DDF14DC5B00BB1CE097DA8B2">
    <w:name w:val="24888119DDF14DC5B00BB1CE097DA8B2"/>
    <w:rsid w:val="000561FD"/>
  </w:style>
  <w:style w:type="paragraph" w:customStyle="1" w:styleId="C1F85817306947F4BA16D415FB83428F">
    <w:name w:val="C1F85817306947F4BA16D415FB83428F"/>
    <w:rsid w:val="000561FD"/>
  </w:style>
  <w:style w:type="paragraph" w:customStyle="1" w:styleId="58AFC10B8883410BB089C084B9F15B6E">
    <w:name w:val="58AFC10B8883410BB089C084B9F15B6E"/>
    <w:rsid w:val="00AB7911"/>
  </w:style>
  <w:style w:type="paragraph" w:customStyle="1" w:styleId="CA611C35D6BA4B7EBB10B33CF86B38B9">
    <w:name w:val="CA611C35D6BA4B7EBB10B33CF86B38B9"/>
    <w:rsid w:val="00AB7911"/>
  </w:style>
  <w:style w:type="paragraph" w:customStyle="1" w:styleId="FCF3CB90E1134B9E9F589902EC19C6B2">
    <w:name w:val="FCF3CB90E1134B9E9F589902EC19C6B2"/>
    <w:rsid w:val="00AB7911"/>
  </w:style>
  <w:style w:type="paragraph" w:customStyle="1" w:styleId="2334A9073DD2425EB95F55CB9139AFA8">
    <w:name w:val="2334A9073DD2425EB95F55CB9139AFA8"/>
    <w:rsid w:val="00AB7911"/>
  </w:style>
  <w:style w:type="paragraph" w:customStyle="1" w:styleId="1C68AF64FB474470A4B19ECF1D7B009B">
    <w:name w:val="1C68AF64FB474470A4B19ECF1D7B009B"/>
    <w:rsid w:val="00AB7911"/>
  </w:style>
  <w:style w:type="paragraph" w:customStyle="1" w:styleId="572F96B9BA1E4928A480D9B4EC05A9B2">
    <w:name w:val="572F96B9BA1E4928A480D9B4EC05A9B2"/>
    <w:rsid w:val="00AB7911"/>
  </w:style>
  <w:style w:type="paragraph" w:customStyle="1" w:styleId="F1DCB2E151CE4BD2A4401E72EBB2F1D0">
    <w:name w:val="F1DCB2E151CE4BD2A4401E72EBB2F1D0"/>
    <w:rsid w:val="00AB7911"/>
  </w:style>
  <w:style w:type="paragraph" w:customStyle="1" w:styleId="4BFF05F5FCAB49FC802853D5EB76BA4E">
    <w:name w:val="4BFF05F5FCAB49FC802853D5EB76BA4E"/>
    <w:rsid w:val="00AB7911"/>
  </w:style>
  <w:style w:type="paragraph" w:customStyle="1" w:styleId="1622C266BCD9483FB2A899F5EF6516FA">
    <w:name w:val="1622C266BCD9483FB2A899F5EF6516FA"/>
    <w:rsid w:val="00AB7911"/>
  </w:style>
  <w:style w:type="paragraph" w:customStyle="1" w:styleId="C9D58749BC6E4537B966F1B1806CE0A9">
    <w:name w:val="C9D58749BC6E4537B966F1B1806CE0A9"/>
    <w:rsid w:val="00AB7911"/>
  </w:style>
  <w:style w:type="paragraph" w:customStyle="1" w:styleId="30C0BCDD939148418B3302AC7FAFCB04">
    <w:name w:val="30C0BCDD939148418B3302AC7FAFCB04"/>
    <w:rsid w:val="00AB7911"/>
  </w:style>
  <w:style w:type="paragraph" w:customStyle="1" w:styleId="3B4A8946D03E465CB4873AF9493B9551">
    <w:name w:val="3B4A8946D03E465CB4873AF9493B9551"/>
    <w:rsid w:val="00AB7911"/>
  </w:style>
  <w:style w:type="paragraph" w:customStyle="1" w:styleId="E850C455D80F447DB0D057314C17FF56">
    <w:name w:val="E850C455D80F447DB0D057314C17FF56"/>
    <w:rsid w:val="00AB7911"/>
  </w:style>
  <w:style w:type="paragraph" w:customStyle="1" w:styleId="98559A1BE542448C8371CD0995C03D6C">
    <w:name w:val="98559A1BE542448C8371CD0995C03D6C"/>
    <w:rsid w:val="00AB7911"/>
  </w:style>
  <w:style w:type="paragraph" w:customStyle="1" w:styleId="3874F69270BA4CE3840848DF69564B5C">
    <w:name w:val="3874F69270BA4CE3840848DF69564B5C"/>
    <w:rsid w:val="00AB7911"/>
  </w:style>
  <w:style w:type="paragraph" w:customStyle="1" w:styleId="15799B06BFFC4ED89ED45E44C37FB6DE">
    <w:name w:val="15799B06BFFC4ED89ED45E44C37FB6DE"/>
    <w:rsid w:val="00AB7911"/>
  </w:style>
  <w:style w:type="paragraph" w:customStyle="1" w:styleId="7989BA4A98784C899EB5D0630DC36593">
    <w:name w:val="7989BA4A98784C899EB5D0630DC36593"/>
    <w:rsid w:val="00AB7911"/>
  </w:style>
  <w:style w:type="paragraph" w:customStyle="1" w:styleId="17E3ED62FEBA452A930F499B5F2949AA">
    <w:name w:val="17E3ED62FEBA452A930F499B5F2949AA"/>
    <w:rsid w:val="00AB7911"/>
  </w:style>
  <w:style w:type="paragraph" w:customStyle="1" w:styleId="40A32911CF474D1AB50DF4D248774A9C">
    <w:name w:val="40A32911CF474D1AB50DF4D248774A9C"/>
    <w:rsid w:val="00AB7911"/>
  </w:style>
  <w:style w:type="paragraph" w:customStyle="1" w:styleId="F682590625A943A6903ABC7D296A9416">
    <w:name w:val="F682590625A943A6903ABC7D296A9416"/>
    <w:rsid w:val="00AB7911"/>
  </w:style>
  <w:style w:type="paragraph" w:customStyle="1" w:styleId="01639D486EA6447B9880DD788EF439C0">
    <w:name w:val="01639D486EA6447B9880DD788EF439C0"/>
    <w:rsid w:val="00AB7911"/>
  </w:style>
  <w:style w:type="paragraph" w:customStyle="1" w:styleId="C14B7620366B4437B02B5EC6F814CD2A">
    <w:name w:val="C14B7620366B4437B02B5EC6F814CD2A"/>
    <w:rsid w:val="00E0531A"/>
  </w:style>
  <w:style w:type="paragraph" w:customStyle="1" w:styleId="91C44612819042E5B96165CAC9EC039A">
    <w:name w:val="91C44612819042E5B96165CAC9EC039A"/>
    <w:rsid w:val="00E0531A"/>
  </w:style>
  <w:style w:type="paragraph" w:customStyle="1" w:styleId="AC20C68472924C099223E450B90057DE">
    <w:name w:val="AC20C68472924C099223E450B90057DE"/>
    <w:rsid w:val="00E053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Elegant meeting minutes </Template>
  <TotalTime>92</TotalTime>
  <Pages>3</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Luke Rhon</dc:creator>
  <cp:keywords/>
  <cp:lastModifiedBy>Rhon, Luke</cp:lastModifiedBy>
  <cp:revision>11</cp:revision>
  <cp:lastPrinted>2018-09-07T03:58:00Z</cp:lastPrinted>
  <dcterms:created xsi:type="dcterms:W3CDTF">2019-03-12T14:07:00Z</dcterms:created>
  <dcterms:modified xsi:type="dcterms:W3CDTF">2019-03-13T00:55:00Z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v-gamade@microsoft.com</vt:lpwstr>
  </property>
  <property fmtid="{D5CDD505-2E9C-101B-9397-08002B2CF9AE}" pid="13" name="MSIP_Label_f42aa342-8706-4288-bd11-ebb85995028c_SetDate">
    <vt:lpwstr>2018-03-23T21:31:00.9897215Z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